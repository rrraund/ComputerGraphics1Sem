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63F5" w14:textId="77777777" w:rsidR="004B78ED" w:rsidRPr="00DA0E2D" w:rsidRDefault="004B78ED" w:rsidP="00CF377A">
      <w:pPr>
        <w:pStyle w:val="aa"/>
        <w:ind w:firstLine="0"/>
        <w:jc w:val="center"/>
      </w:pPr>
      <w:r w:rsidRPr="00DA0E2D">
        <w:t>МИНИСТЕРСТВО НАУКИ И ВЫСШЕГО ОБРАЗОВАНИЯ РОССИЙСКОЙ ФЕДЕРАЦИИ</w:t>
      </w:r>
    </w:p>
    <w:p w14:paraId="0E7E96D5" w14:textId="77777777" w:rsidR="004B78ED" w:rsidRPr="00DA0E2D" w:rsidRDefault="004B78ED" w:rsidP="00094FDB">
      <w:pPr>
        <w:pStyle w:val="aa"/>
        <w:ind w:firstLine="0"/>
        <w:jc w:val="center"/>
      </w:pPr>
      <w:r w:rsidRPr="00DA0E2D">
        <w:t>федеральное государственное автономное образовательное учреждение высшего</w:t>
      </w:r>
      <w:r w:rsidR="00C47689">
        <w:t xml:space="preserve"> </w:t>
      </w:r>
      <w:r w:rsidRPr="00DA0E2D">
        <w:t>образования</w:t>
      </w:r>
    </w:p>
    <w:p w14:paraId="296D2147" w14:textId="77777777" w:rsidR="004B78ED" w:rsidRPr="00DA0E2D" w:rsidRDefault="004B78ED" w:rsidP="00CF377A">
      <w:pPr>
        <w:pStyle w:val="aa"/>
        <w:ind w:firstLine="0"/>
        <w:jc w:val="center"/>
      </w:pPr>
      <w:r w:rsidRPr="00DA0E2D">
        <w:t>Санкт-Петербургский национальный исследовательский университет информац</w:t>
      </w:r>
      <w:r w:rsidR="00C47689">
        <w:t>и</w:t>
      </w:r>
      <w:r w:rsidRPr="00DA0E2D">
        <w:t>онных технологий, механики и оптики</w:t>
      </w:r>
    </w:p>
    <w:p w14:paraId="5AA26799" w14:textId="77777777" w:rsidR="004B78ED" w:rsidRPr="00DA0E2D" w:rsidRDefault="004B78ED" w:rsidP="00CF377A">
      <w:pPr>
        <w:pStyle w:val="aa"/>
        <w:ind w:firstLine="0"/>
        <w:jc w:val="center"/>
      </w:pPr>
      <w:proofErr w:type="spellStart"/>
      <w:r w:rsidRPr="00DA0E2D">
        <w:t>Мегафакультет</w:t>
      </w:r>
      <w:proofErr w:type="spellEnd"/>
      <w:r w:rsidRPr="00DA0E2D">
        <w:t xml:space="preserve"> трансляционных информационных технологий</w:t>
      </w:r>
    </w:p>
    <w:p w14:paraId="236D4B60" w14:textId="77777777" w:rsidR="00713295" w:rsidRDefault="004B78ED" w:rsidP="006E20FF">
      <w:pPr>
        <w:pStyle w:val="aa"/>
        <w:spacing w:after="840"/>
        <w:ind w:firstLine="0"/>
        <w:jc w:val="center"/>
      </w:pPr>
      <w:r w:rsidRPr="00DA0E2D">
        <w:t>Факультет информационных технологий и программирования</w:t>
      </w:r>
    </w:p>
    <w:p w14:paraId="32F15FD8" w14:textId="531CD2E9" w:rsidR="004B78ED" w:rsidRPr="001131C6" w:rsidRDefault="00A76AC0" w:rsidP="00713295">
      <w:pPr>
        <w:pStyle w:val="2-"/>
        <w:jc w:val="center"/>
      </w:pPr>
      <w:r>
        <w:t>Отчет по л</w:t>
      </w:r>
      <w:r w:rsidR="004B78ED" w:rsidRPr="006F32E6">
        <w:t>абораторн</w:t>
      </w:r>
      <w:r>
        <w:t>ой</w:t>
      </w:r>
      <w:r w:rsidR="004B78ED" w:rsidRPr="006F32E6">
        <w:t xml:space="preserve"> работ</w:t>
      </w:r>
      <w:r>
        <w:t xml:space="preserve">е </w:t>
      </w:r>
      <w:r w:rsidR="004B78ED" w:rsidRPr="006F32E6">
        <w:t xml:space="preserve">№ </w:t>
      </w:r>
      <w:r w:rsidR="00AE63E2" w:rsidRPr="001131C6">
        <w:t>2</w:t>
      </w:r>
    </w:p>
    <w:p w14:paraId="3FFBEB3B" w14:textId="0DB1C71F" w:rsidR="00713295" w:rsidRDefault="004B78ED" w:rsidP="00A76AC0">
      <w:pPr>
        <w:pStyle w:val="2-"/>
        <w:jc w:val="center"/>
      </w:pPr>
      <w:r w:rsidRPr="006F32E6">
        <w:t>По дисциплине «</w:t>
      </w:r>
      <w:r w:rsidR="00A76AC0">
        <w:t>Компьютерная графика и геометрия</w:t>
      </w:r>
      <w:r w:rsidRPr="006F32E6">
        <w:t>»</w:t>
      </w:r>
    </w:p>
    <w:p w14:paraId="78309E1D" w14:textId="7C2EC507" w:rsidR="00A76AC0" w:rsidRDefault="00A76AC0" w:rsidP="00A76AC0">
      <w:pPr>
        <w:pStyle w:val="2-"/>
      </w:pPr>
    </w:p>
    <w:p w14:paraId="29499F8C" w14:textId="77777777" w:rsidR="00A76AC0" w:rsidRPr="00B14467" w:rsidRDefault="00A76AC0" w:rsidP="00A76AC0">
      <w:pPr>
        <w:pStyle w:val="2-"/>
        <w:jc w:val="center"/>
      </w:pPr>
    </w:p>
    <w:p w14:paraId="3E7C12D2" w14:textId="77777777" w:rsidR="00CF377A" w:rsidRPr="00B14467" w:rsidRDefault="004B78ED" w:rsidP="006E20FF">
      <w:pPr>
        <w:pStyle w:val="2-"/>
        <w:spacing w:after="720"/>
        <w:ind w:left="5670"/>
        <w:rPr>
          <w:i/>
          <w:iCs/>
        </w:rPr>
      </w:pPr>
      <w:r w:rsidRPr="00584D62">
        <w:t xml:space="preserve">Выполнил студент группы </w:t>
      </w:r>
      <w:r w:rsidR="00C61426">
        <w:t>№</w:t>
      </w:r>
      <w:r w:rsidRPr="00584D62">
        <w:rPr>
          <w:lang w:val="en-US"/>
        </w:rPr>
        <w:t>M</w:t>
      </w:r>
      <w:r w:rsidRPr="00584D62">
        <w:t>3102</w:t>
      </w:r>
      <w:r w:rsidRPr="00DA0E2D">
        <w:br/>
      </w:r>
      <w:r w:rsidRPr="00584D62">
        <w:rPr>
          <w:i/>
          <w:iCs/>
        </w:rPr>
        <w:t>Ларин Владислав Денисович</w:t>
      </w:r>
    </w:p>
    <w:p w14:paraId="38EADAB5" w14:textId="664E38DF" w:rsidR="00C61426" w:rsidRPr="00B14467" w:rsidRDefault="004B78ED" w:rsidP="00094FDB">
      <w:pPr>
        <w:pStyle w:val="2-"/>
        <w:spacing w:after="4200"/>
        <w:ind w:left="5670"/>
      </w:pPr>
      <w:r w:rsidRPr="00584D62">
        <w:t>Проверил:</w:t>
      </w:r>
      <w:r w:rsidRPr="00DA0E2D">
        <w:br/>
      </w:r>
      <w:r w:rsidR="000B7C6A">
        <w:rPr>
          <w:i/>
          <w:iCs/>
        </w:rPr>
        <w:t>Скаков Павел Сергеевич</w:t>
      </w:r>
    </w:p>
    <w:p w14:paraId="24D5121F" w14:textId="61E89E7F" w:rsidR="00B14467" w:rsidRDefault="004B78ED" w:rsidP="00B14467">
      <w:pPr>
        <w:pStyle w:val="af0"/>
        <w:rPr>
          <w:sz w:val="28"/>
          <w:szCs w:val="28"/>
        </w:rPr>
      </w:pPr>
      <w:r w:rsidRPr="00713295">
        <w:rPr>
          <w:sz w:val="28"/>
          <w:szCs w:val="28"/>
        </w:rPr>
        <w:t>САНКТ-ПЕТЕРБУРГ</w:t>
      </w:r>
      <w:r w:rsidR="00713295" w:rsidRPr="00713295">
        <w:rPr>
          <w:iCs/>
          <w:sz w:val="28"/>
          <w:szCs w:val="28"/>
        </w:rPr>
        <w:br/>
      </w:r>
      <w:r w:rsidRPr="00713295">
        <w:rPr>
          <w:sz w:val="28"/>
          <w:szCs w:val="28"/>
        </w:rPr>
        <w:t>2019</w:t>
      </w:r>
    </w:p>
    <w:p w14:paraId="399C847F" w14:textId="4AACCAD3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lastRenderedPageBreak/>
        <w:t>Цель работы</w:t>
      </w:r>
      <w:r w:rsidRPr="000B7C6A">
        <w:rPr>
          <w:b/>
          <w:bCs/>
          <w:sz w:val="28"/>
          <w:szCs w:val="28"/>
        </w:rPr>
        <w:t>:</w:t>
      </w:r>
      <w:r w:rsidRPr="000B7C6A">
        <w:rPr>
          <w:sz w:val="28"/>
          <w:szCs w:val="28"/>
        </w:rPr>
        <w:t xml:space="preserve"> </w:t>
      </w:r>
      <w:r w:rsidR="00AE63E2" w:rsidRPr="00AE63E2">
        <w:rPr>
          <w:sz w:val="28"/>
          <w:szCs w:val="28"/>
        </w:rPr>
        <w:t xml:space="preserve">изучить алгоритмы и реализовать программу, рисующую линию на изображении в формате PGM (P5) с учетом гамма-коррекции </w:t>
      </w:r>
      <w:proofErr w:type="spellStart"/>
      <w:r w:rsidR="00AE63E2" w:rsidRPr="00AE63E2">
        <w:rPr>
          <w:sz w:val="28"/>
          <w:szCs w:val="28"/>
        </w:rPr>
        <w:t>sRGB</w:t>
      </w:r>
      <w:proofErr w:type="spellEnd"/>
      <w:r w:rsidRPr="000B7C6A">
        <w:rPr>
          <w:sz w:val="28"/>
          <w:szCs w:val="28"/>
        </w:rPr>
        <w:t>.</w:t>
      </w:r>
    </w:p>
    <w:p w14:paraId="4493D4ED" w14:textId="21B39AD7" w:rsid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</w:p>
    <w:p w14:paraId="263A07D1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b/>
          <w:bCs/>
          <w:i/>
          <w:iCs/>
          <w:sz w:val="28"/>
          <w:szCs w:val="28"/>
        </w:rPr>
        <w:t>Описание</w:t>
      </w:r>
      <w:r w:rsidRPr="00555E80">
        <w:rPr>
          <w:b/>
          <w:bCs/>
          <w:sz w:val="28"/>
          <w:szCs w:val="28"/>
        </w:rPr>
        <w:t>:</w:t>
      </w:r>
    </w:p>
    <w:p w14:paraId="61C38ED3" w14:textId="1ADA8E90" w:rsidR="00AE63E2" w:rsidRPr="00AE63E2" w:rsidRDefault="00AE63E2" w:rsidP="00AE63E2">
      <w:pPr>
        <w:pStyle w:val="aa"/>
        <w:rPr>
          <w:sz w:val="28"/>
          <w:szCs w:val="28"/>
        </w:rPr>
      </w:pPr>
      <w:r w:rsidRPr="00AE63E2">
        <w:rPr>
          <w:sz w:val="28"/>
          <w:szCs w:val="28"/>
        </w:rPr>
        <w:t xml:space="preserve">Программа должна </w:t>
      </w:r>
      <w:r>
        <w:rPr>
          <w:sz w:val="28"/>
          <w:szCs w:val="28"/>
        </w:rPr>
        <w:t>поддерживать серые (</w:t>
      </w:r>
      <w:r>
        <w:rPr>
          <w:sz w:val="28"/>
          <w:szCs w:val="28"/>
          <w:lang w:val="en-US"/>
        </w:rPr>
        <w:t>PNM</w:t>
      </w:r>
      <w:r w:rsidRPr="00AE63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AE63E2">
        <w:rPr>
          <w:sz w:val="28"/>
          <w:szCs w:val="28"/>
        </w:rPr>
        <w:t>5)</w:t>
      </w:r>
      <w:r>
        <w:rPr>
          <w:sz w:val="28"/>
          <w:szCs w:val="28"/>
        </w:rPr>
        <w:t xml:space="preserve"> изображения</w:t>
      </w:r>
      <w:r w:rsidR="001131C6">
        <w:rPr>
          <w:sz w:val="28"/>
          <w:szCs w:val="28"/>
        </w:rPr>
        <w:t xml:space="preserve"> и рисовать прямую линию на исходном фоне с учетом входных параметров</w:t>
      </w:r>
      <w:r w:rsidRPr="00AE63E2">
        <w:rPr>
          <w:sz w:val="28"/>
          <w:szCs w:val="28"/>
        </w:rPr>
        <w:t>. Аргументы передаются через командную строку:</w:t>
      </w:r>
    </w:p>
    <w:p w14:paraId="650FCBBE" w14:textId="1D9AC3B3" w:rsidR="00555E80" w:rsidRPr="00AE63E2" w:rsidRDefault="00AE63E2" w:rsidP="00AE63E2">
      <w:pPr>
        <w:pStyle w:val="aa"/>
        <w:ind w:firstLine="0"/>
        <w:rPr>
          <w:i/>
          <w:iCs/>
        </w:rPr>
      </w:pPr>
      <w:r w:rsidRPr="00AE63E2">
        <w:rPr>
          <w:i/>
          <w:iCs/>
          <w:sz w:val="28"/>
          <w:szCs w:val="28"/>
        </w:rPr>
        <w:t>lab#.exe &lt;</w:t>
      </w:r>
      <w:proofErr w:type="spellStart"/>
      <w:r w:rsidRPr="00AE63E2">
        <w:rPr>
          <w:i/>
          <w:iCs/>
          <w:sz w:val="28"/>
          <w:szCs w:val="28"/>
        </w:rPr>
        <w:t>имя_входного_файла</w:t>
      </w:r>
      <w:proofErr w:type="spellEnd"/>
      <w:r w:rsidRPr="00AE63E2">
        <w:rPr>
          <w:i/>
          <w:iCs/>
          <w:sz w:val="28"/>
          <w:szCs w:val="28"/>
        </w:rPr>
        <w:t>&gt; &lt;</w:t>
      </w:r>
      <w:proofErr w:type="spellStart"/>
      <w:r w:rsidRPr="00AE63E2">
        <w:rPr>
          <w:i/>
          <w:iCs/>
          <w:sz w:val="28"/>
          <w:szCs w:val="28"/>
        </w:rPr>
        <w:t>имя_выходного_файла</w:t>
      </w:r>
      <w:proofErr w:type="spellEnd"/>
      <w:r w:rsidRPr="00AE63E2">
        <w:rPr>
          <w:i/>
          <w:iCs/>
          <w:sz w:val="28"/>
          <w:szCs w:val="28"/>
        </w:rPr>
        <w:t>&gt; &lt;</w:t>
      </w:r>
      <w:proofErr w:type="spellStart"/>
      <w:r w:rsidRPr="00AE63E2">
        <w:rPr>
          <w:i/>
          <w:iCs/>
          <w:sz w:val="28"/>
          <w:szCs w:val="28"/>
        </w:rPr>
        <w:t>яркость_линии</w:t>
      </w:r>
      <w:proofErr w:type="spellEnd"/>
      <w:r w:rsidRPr="00AE63E2">
        <w:rPr>
          <w:i/>
          <w:iCs/>
          <w:sz w:val="28"/>
          <w:szCs w:val="28"/>
        </w:rPr>
        <w:t>&gt; &lt;</w:t>
      </w:r>
      <w:proofErr w:type="spellStart"/>
      <w:r w:rsidRPr="00AE63E2">
        <w:rPr>
          <w:i/>
          <w:iCs/>
          <w:sz w:val="28"/>
          <w:szCs w:val="28"/>
        </w:rPr>
        <w:t>толщина_линии</w:t>
      </w:r>
      <w:proofErr w:type="spellEnd"/>
      <w:r w:rsidRPr="00AE63E2">
        <w:rPr>
          <w:i/>
          <w:iCs/>
          <w:sz w:val="28"/>
          <w:szCs w:val="28"/>
        </w:rPr>
        <w:t>&gt; &lt;</w:t>
      </w:r>
      <w:proofErr w:type="spellStart"/>
      <w:r w:rsidRPr="00AE63E2">
        <w:rPr>
          <w:i/>
          <w:iCs/>
          <w:sz w:val="28"/>
          <w:szCs w:val="28"/>
        </w:rPr>
        <w:t>x_начальный</w:t>
      </w:r>
      <w:proofErr w:type="spellEnd"/>
      <w:r w:rsidRPr="00AE63E2">
        <w:rPr>
          <w:i/>
          <w:iCs/>
          <w:sz w:val="28"/>
          <w:szCs w:val="28"/>
        </w:rPr>
        <w:t>&gt; &lt;</w:t>
      </w:r>
      <w:proofErr w:type="spellStart"/>
      <w:r w:rsidRPr="00AE63E2">
        <w:rPr>
          <w:i/>
          <w:iCs/>
          <w:sz w:val="28"/>
          <w:szCs w:val="28"/>
        </w:rPr>
        <w:t>y_начальный</w:t>
      </w:r>
      <w:proofErr w:type="spellEnd"/>
      <w:r w:rsidRPr="00AE63E2">
        <w:rPr>
          <w:i/>
          <w:iCs/>
          <w:sz w:val="28"/>
          <w:szCs w:val="28"/>
        </w:rPr>
        <w:t>&gt; &lt;</w:t>
      </w:r>
      <w:proofErr w:type="spellStart"/>
      <w:r w:rsidRPr="00AE63E2">
        <w:rPr>
          <w:i/>
          <w:iCs/>
          <w:sz w:val="28"/>
          <w:szCs w:val="28"/>
        </w:rPr>
        <w:t>x_конечный</w:t>
      </w:r>
      <w:proofErr w:type="spellEnd"/>
      <w:r w:rsidRPr="00AE63E2">
        <w:rPr>
          <w:i/>
          <w:iCs/>
          <w:sz w:val="28"/>
          <w:szCs w:val="28"/>
        </w:rPr>
        <w:t>&gt; &lt;</w:t>
      </w:r>
      <w:proofErr w:type="spellStart"/>
      <w:r w:rsidRPr="00AE63E2">
        <w:rPr>
          <w:i/>
          <w:iCs/>
          <w:sz w:val="28"/>
          <w:szCs w:val="28"/>
        </w:rPr>
        <w:t>y_конечный</w:t>
      </w:r>
      <w:proofErr w:type="spellEnd"/>
      <w:r w:rsidRPr="00AE63E2">
        <w:rPr>
          <w:i/>
          <w:iCs/>
          <w:sz w:val="28"/>
          <w:szCs w:val="28"/>
        </w:rPr>
        <w:t>&gt; &lt;гамма&gt;</w:t>
      </w:r>
    </w:p>
    <w:p w14:paraId="0247DDBC" w14:textId="2AE1F2DF" w:rsidR="00555E80" w:rsidRDefault="00555E80" w:rsidP="000B7C6A">
      <w:pPr>
        <w:pStyle w:val="aa"/>
        <w:rPr>
          <w:sz w:val="28"/>
          <w:szCs w:val="28"/>
        </w:rPr>
      </w:pPr>
    </w:p>
    <w:p w14:paraId="392F22CA" w14:textId="35C262C4" w:rsidR="00555E80" w:rsidRPr="000B7C6A" w:rsidRDefault="00555E80" w:rsidP="00555E80">
      <w:pPr>
        <w:pStyle w:val="aa"/>
        <w:rPr>
          <w:b/>
          <w:sz w:val="28"/>
          <w:szCs w:val="28"/>
        </w:rPr>
      </w:pPr>
      <w:r w:rsidRPr="00555E80">
        <w:rPr>
          <w:b/>
          <w:i/>
          <w:iCs/>
          <w:sz w:val="28"/>
          <w:szCs w:val="28"/>
        </w:rPr>
        <w:t>Теоретическая часть</w:t>
      </w:r>
      <w:r>
        <w:rPr>
          <w:b/>
          <w:sz w:val="28"/>
          <w:szCs w:val="28"/>
        </w:rPr>
        <w:t>:</w:t>
      </w:r>
    </w:p>
    <w:p w14:paraId="0BDE435D" w14:textId="77777777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 xml:space="preserve">Описание файла </w:t>
      </w:r>
      <w:r w:rsidRPr="000B7C6A">
        <w:rPr>
          <w:sz w:val="28"/>
          <w:szCs w:val="28"/>
          <w:lang w:val="en-US"/>
        </w:rPr>
        <w:t>pnm</w:t>
      </w:r>
      <w:r w:rsidRPr="000B7C6A">
        <w:rPr>
          <w:sz w:val="28"/>
          <w:szCs w:val="28"/>
        </w:rPr>
        <w:t>:</w:t>
      </w:r>
    </w:p>
    <w:p w14:paraId="1A4642F9" w14:textId="77777777" w:rsidR="00A54AFD" w:rsidRDefault="000B7C6A" w:rsidP="00A54AFD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>Первые два байта файла кодируют сочетание символ</w:t>
      </w:r>
      <w:r w:rsidR="00555E80">
        <w:rPr>
          <w:sz w:val="28"/>
          <w:szCs w:val="28"/>
        </w:rPr>
        <w:t>ов</w:t>
      </w:r>
      <w:r w:rsidRPr="000B7C6A">
        <w:rPr>
          <w:sz w:val="28"/>
          <w:szCs w:val="28"/>
        </w:rPr>
        <w:t xml:space="preserve"> </w:t>
      </w:r>
      <w:r w:rsidRPr="000B7C6A">
        <w:rPr>
          <w:sz w:val="28"/>
          <w:szCs w:val="28"/>
          <w:lang w:val="en-US"/>
        </w:rPr>
        <w:t>P</w:t>
      </w:r>
      <w:r w:rsidRPr="000B7C6A">
        <w:rPr>
          <w:sz w:val="28"/>
          <w:szCs w:val="28"/>
        </w:rPr>
        <w:t>5, указывающих на формат файла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 xml:space="preserve">(оттенки серого). После них идет перевод строки. Четвертый, пятый, шестой, восьмой, девятый и десятый </w:t>
      </w:r>
      <w:r w:rsidR="00555E80">
        <w:rPr>
          <w:sz w:val="28"/>
          <w:szCs w:val="28"/>
        </w:rPr>
        <w:t xml:space="preserve">байты </w:t>
      </w:r>
      <w:r w:rsidRPr="000B7C6A">
        <w:rPr>
          <w:sz w:val="28"/>
          <w:szCs w:val="28"/>
        </w:rPr>
        <w:t>кодируют ширину и высоту соответственно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>(в виде трехзначного числа). Далее снова следует переход на новую строку. В третье</w:t>
      </w:r>
      <w:r w:rsidR="00555E80">
        <w:rPr>
          <w:sz w:val="28"/>
          <w:szCs w:val="28"/>
        </w:rPr>
        <w:t>й</w:t>
      </w:r>
      <w:r w:rsidRPr="000B7C6A">
        <w:rPr>
          <w:sz w:val="28"/>
          <w:szCs w:val="28"/>
        </w:rPr>
        <w:t xml:space="preserve"> строке содерж</w:t>
      </w:r>
      <w:r w:rsidR="00A54AFD">
        <w:rPr>
          <w:sz w:val="28"/>
          <w:szCs w:val="28"/>
        </w:rPr>
        <w:t>а</w:t>
      </w:r>
      <w:r w:rsidRPr="000B7C6A">
        <w:rPr>
          <w:sz w:val="28"/>
          <w:szCs w:val="28"/>
        </w:rPr>
        <w:t>тся три байта</w:t>
      </w:r>
      <w:r w:rsidR="00555E80">
        <w:rPr>
          <w:sz w:val="28"/>
          <w:szCs w:val="28"/>
        </w:rPr>
        <w:t>,</w:t>
      </w:r>
      <w:r w:rsidRPr="000B7C6A">
        <w:rPr>
          <w:sz w:val="28"/>
          <w:szCs w:val="28"/>
        </w:rPr>
        <w:t xml:space="preserve"> кодирующих число максимально доступного значения пикселя данного файла.</w:t>
      </w:r>
      <w:r w:rsidR="00A54AFD"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>Далее следует массив чисел, кодирующих саму картинку</w:t>
      </w:r>
      <w:r w:rsidR="000161D5">
        <w:rPr>
          <w:sz w:val="28"/>
          <w:szCs w:val="28"/>
        </w:rPr>
        <w:t>.</w:t>
      </w:r>
    </w:p>
    <w:p w14:paraId="0C6DA1D8" w14:textId="3C3D6486" w:rsidR="000B7C6A" w:rsidRPr="00613D28" w:rsidRDefault="000161D5" w:rsidP="00A54AFD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613D28">
        <w:rPr>
          <w:sz w:val="28"/>
          <w:szCs w:val="28"/>
        </w:rPr>
        <w:t xml:space="preserve">фоне </w:t>
      </w:r>
      <w:r>
        <w:rPr>
          <w:sz w:val="28"/>
          <w:szCs w:val="28"/>
        </w:rPr>
        <w:t>этой картинк</w:t>
      </w:r>
      <w:r w:rsidR="00613D28">
        <w:rPr>
          <w:sz w:val="28"/>
          <w:szCs w:val="28"/>
        </w:rPr>
        <w:t>и</w:t>
      </w:r>
      <w:r>
        <w:rPr>
          <w:sz w:val="28"/>
          <w:szCs w:val="28"/>
        </w:rPr>
        <w:t xml:space="preserve"> рисуе</w:t>
      </w:r>
      <w:r w:rsidR="00613D28">
        <w:rPr>
          <w:sz w:val="28"/>
          <w:szCs w:val="28"/>
        </w:rPr>
        <w:t>тся</w:t>
      </w:r>
      <w:r>
        <w:rPr>
          <w:sz w:val="28"/>
          <w:szCs w:val="28"/>
        </w:rPr>
        <w:t xml:space="preserve"> прям</w:t>
      </w:r>
      <w:r w:rsidR="00613D28">
        <w:rPr>
          <w:sz w:val="28"/>
          <w:szCs w:val="28"/>
        </w:rPr>
        <w:t>ая</w:t>
      </w:r>
      <w:r>
        <w:rPr>
          <w:sz w:val="28"/>
          <w:szCs w:val="28"/>
        </w:rPr>
        <w:t xml:space="preserve"> лини</w:t>
      </w:r>
      <w:r w:rsidR="00613D28">
        <w:rPr>
          <w:sz w:val="28"/>
          <w:szCs w:val="28"/>
        </w:rPr>
        <w:t>я</w:t>
      </w:r>
      <w:r>
        <w:rPr>
          <w:sz w:val="28"/>
          <w:szCs w:val="28"/>
        </w:rPr>
        <w:t xml:space="preserve"> с заданн</w:t>
      </w:r>
      <w:r w:rsidR="00613D28">
        <w:rPr>
          <w:sz w:val="28"/>
          <w:szCs w:val="28"/>
        </w:rPr>
        <w:t>ыми</w:t>
      </w:r>
      <w:r>
        <w:rPr>
          <w:sz w:val="28"/>
          <w:szCs w:val="28"/>
        </w:rPr>
        <w:t xml:space="preserve"> яркостью, начальными и конечными координатами</w:t>
      </w:r>
      <w:r w:rsidR="00D81EBE">
        <w:rPr>
          <w:sz w:val="28"/>
          <w:szCs w:val="28"/>
        </w:rPr>
        <w:t>, толщиной</w:t>
      </w:r>
      <w:r>
        <w:rPr>
          <w:sz w:val="28"/>
          <w:szCs w:val="28"/>
        </w:rPr>
        <w:t xml:space="preserve"> и значением гаммы</w:t>
      </w:r>
      <w:r w:rsidR="00613D28">
        <w:rPr>
          <w:sz w:val="28"/>
          <w:szCs w:val="28"/>
        </w:rPr>
        <w:t xml:space="preserve">. </w:t>
      </w:r>
      <w:r w:rsidR="00613D28" w:rsidRPr="00613D28">
        <w:rPr>
          <w:sz w:val="28"/>
          <w:szCs w:val="28"/>
        </w:rPr>
        <w:t>Идея гамма-коррекции заключается в том, чтобы применить инверсию гаммы монитора к окончательному цвету перед записью в файл</w:t>
      </w:r>
      <w:r w:rsidR="00613D28">
        <w:rPr>
          <w:sz w:val="28"/>
          <w:szCs w:val="28"/>
        </w:rPr>
        <w:t xml:space="preserve">. При наложении прямой на исходный фон используется альфа-смешение – процесс комбинирования двух объектов на экране с учетом альфа-каналов. </w:t>
      </w:r>
      <w:r w:rsidR="00613D28" w:rsidRPr="00613D28">
        <w:rPr>
          <w:sz w:val="28"/>
          <w:szCs w:val="28"/>
        </w:rPr>
        <w:t xml:space="preserve">Расчёт яркости результирующего пикселя после наложения двух пикселей друг на </w:t>
      </w:r>
      <w:r w:rsidR="00613D28" w:rsidRPr="00613D28">
        <w:rPr>
          <w:sz w:val="28"/>
          <w:szCs w:val="28"/>
        </w:rPr>
        <w:lastRenderedPageBreak/>
        <w:t>друга выполняется по формуле:</w:t>
      </w:r>
      <w:r w:rsidR="00613D28">
        <w:rPr>
          <w:sz w:val="28"/>
          <w:szCs w:val="28"/>
        </w:rPr>
        <w:t xml:space="preserve"> </w:t>
      </w:r>
      <w:r w:rsidR="00613D28" w:rsidRPr="00613D28">
        <w:rPr>
          <w:sz w:val="28"/>
          <w:szCs w:val="28"/>
        </w:rPr>
        <w:t>R = B ⋅ (1 − A) + F ⋅ A</w:t>
      </w:r>
      <w:r w:rsidR="00613D28">
        <w:rPr>
          <w:sz w:val="28"/>
          <w:szCs w:val="28"/>
        </w:rPr>
        <w:t xml:space="preserve">, где </w:t>
      </w:r>
      <w:r w:rsidR="00613D28">
        <w:rPr>
          <w:sz w:val="28"/>
          <w:szCs w:val="28"/>
          <w:lang w:val="en-US"/>
        </w:rPr>
        <w:t>B</w:t>
      </w:r>
      <w:r w:rsidR="00613D28" w:rsidRPr="00613D28">
        <w:rPr>
          <w:sz w:val="28"/>
          <w:szCs w:val="28"/>
        </w:rPr>
        <w:t xml:space="preserve"> </w:t>
      </w:r>
      <w:r w:rsidR="00613D28">
        <w:rPr>
          <w:sz w:val="28"/>
          <w:szCs w:val="28"/>
        </w:rPr>
        <w:t xml:space="preserve">– яркость фонового пикселя, </w:t>
      </w:r>
      <w:r w:rsidR="00613D28">
        <w:rPr>
          <w:sz w:val="28"/>
          <w:szCs w:val="28"/>
          <w:lang w:val="en-US"/>
        </w:rPr>
        <w:t>F</w:t>
      </w:r>
      <w:r w:rsidR="00613D28" w:rsidRPr="00613D28">
        <w:rPr>
          <w:sz w:val="28"/>
          <w:szCs w:val="28"/>
        </w:rPr>
        <w:t xml:space="preserve"> </w:t>
      </w:r>
      <w:r w:rsidR="00613D28">
        <w:rPr>
          <w:sz w:val="28"/>
          <w:szCs w:val="28"/>
        </w:rPr>
        <w:t>–</w:t>
      </w:r>
      <w:r w:rsidR="00613D28" w:rsidRPr="00613D28">
        <w:rPr>
          <w:sz w:val="28"/>
          <w:szCs w:val="28"/>
        </w:rPr>
        <w:t xml:space="preserve"> </w:t>
      </w:r>
      <w:r w:rsidR="00613D28">
        <w:rPr>
          <w:sz w:val="28"/>
          <w:szCs w:val="28"/>
        </w:rPr>
        <w:t xml:space="preserve">яркость накладываемого пикселя, </w:t>
      </w:r>
      <w:r w:rsidR="00613D28">
        <w:rPr>
          <w:sz w:val="28"/>
          <w:szCs w:val="28"/>
          <w:lang w:val="en-US"/>
        </w:rPr>
        <w:t>A</w:t>
      </w:r>
      <w:r w:rsidR="00613D28" w:rsidRPr="00613D28">
        <w:rPr>
          <w:sz w:val="28"/>
          <w:szCs w:val="28"/>
        </w:rPr>
        <w:t xml:space="preserve"> </w:t>
      </w:r>
      <w:r w:rsidR="00613D28">
        <w:rPr>
          <w:sz w:val="28"/>
          <w:szCs w:val="28"/>
        </w:rPr>
        <w:t>–</w:t>
      </w:r>
      <w:r w:rsidR="00613D28" w:rsidRPr="00613D28">
        <w:rPr>
          <w:sz w:val="28"/>
          <w:szCs w:val="28"/>
        </w:rPr>
        <w:t xml:space="preserve"> </w:t>
      </w:r>
      <w:r w:rsidR="00613D28">
        <w:rPr>
          <w:sz w:val="28"/>
          <w:szCs w:val="28"/>
        </w:rPr>
        <w:t>непрозрачность накладываемого пикселя.</w:t>
      </w:r>
    </w:p>
    <w:p w14:paraId="64E68C2C" w14:textId="77777777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</w:p>
    <w:p w14:paraId="7B9C505E" w14:textId="77777777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t xml:space="preserve">Экспериментальная часть: </w:t>
      </w:r>
    </w:p>
    <w:p w14:paraId="36C424EE" w14:textId="274A279F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>Программа написана на языке С++</w:t>
      </w:r>
      <w:r>
        <w:rPr>
          <w:sz w:val="28"/>
          <w:szCs w:val="28"/>
        </w:rPr>
        <w:t xml:space="preserve"> (стандарт С++17)</w:t>
      </w:r>
      <w:r w:rsidRPr="000B7C6A">
        <w:rPr>
          <w:sz w:val="28"/>
          <w:szCs w:val="28"/>
        </w:rPr>
        <w:t>.</w:t>
      </w:r>
    </w:p>
    <w:p w14:paraId="1DC97ED4" w14:textId="70567B36" w:rsidR="000B7C6A" w:rsidRPr="000B7C6A" w:rsidRDefault="000B7C6A" w:rsidP="000B7C6A">
      <w:pPr>
        <w:pStyle w:val="aa"/>
        <w:rPr>
          <w:sz w:val="28"/>
          <w:szCs w:val="28"/>
        </w:rPr>
      </w:pPr>
      <w:r>
        <w:rPr>
          <w:sz w:val="28"/>
          <w:szCs w:val="28"/>
        </w:rPr>
        <w:t>Д</w:t>
      </w:r>
      <w:r w:rsidRPr="000B7C6A">
        <w:rPr>
          <w:sz w:val="28"/>
          <w:szCs w:val="28"/>
        </w:rPr>
        <w:t xml:space="preserve">анные считываются с помощью функции </w:t>
      </w:r>
      <w:proofErr w:type="spellStart"/>
      <w:r w:rsidRPr="000B7C6A">
        <w:rPr>
          <w:sz w:val="28"/>
          <w:szCs w:val="28"/>
          <w:lang w:val="en-US"/>
        </w:rPr>
        <w:t>fread</w:t>
      </w:r>
      <w:proofErr w:type="spellEnd"/>
      <w:r w:rsidRPr="000B7C6A">
        <w:rPr>
          <w:sz w:val="28"/>
          <w:szCs w:val="28"/>
        </w:rPr>
        <w:t xml:space="preserve"> в массив </w:t>
      </w:r>
      <w:r w:rsidRPr="000B7C6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ixel</w:t>
      </w:r>
      <w:r w:rsidRPr="000B7C6A">
        <w:rPr>
          <w:sz w:val="28"/>
          <w:szCs w:val="28"/>
        </w:rPr>
        <w:t xml:space="preserve">, память для которого выделяется с помощью функции </w:t>
      </w:r>
      <w:r w:rsidRPr="000B7C6A">
        <w:rPr>
          <w:sz w:val="28"/>
          <w:szCs w:val="28"/>
          <w:lang w:val="en-US"/>
        </w:rPr>
        <w:t>malloc</w:t>
      </w:r>
      <w:r w:rsidRPr="000B7C6A">
        <w:rPr>
          <w:sz w:val="28"/>
          <w:szCs w:val="28"/>
        </w:rPr>
        <w:t>.</w:t>
      </w:r>
      <w:r w:rsidR="00AE63E2">
        <w:rPr>
          <w:sz w:val="28"/>
          <w:szCs w:val="28"/>
        </w:rPr>
        <w:t xml:space="preserve"> </w:t>
      </w:r>
      <w:r w:rsidR="0066082B">
        <w:rPr>
          <w:sz w:val="28"/>
          <w:szCs w:val="28"/>
        </w:rPr>
        <w:t>На фоне исходной картинки мы рисуем прямую линию с заданными яркостью, начальными и конечными координатами</w:t>
      </w:r>
      <w:r w:rsidR="00D81EBE">
        <w:rPr>
          <w:sz w:val="28"/>
          <w:szCs w:val="28"/>
        </w:rPr>
        <w:t>, толщиной</w:t>
      </w:r>
      <w:r w:rsidR="0066082B">
        <w:rPr>
          <w:sz w:val="28"/>
          <w:szCs w:val="28"/>
        </w:rPr>
        <w:t xml:space="preserve"> и значением гаммы. </w:t>
      </w:r>
      <w:r w:rsidR="0066082B" w:rsidRPr="00613D28">
        <w:rPr>
          <w:sz w:val="28"/>
          <w:szCs w:val="28"/>
        </w:rPr>
        <w:t xml:space="preserve">Расчёт яркости результирующего пикселя после наложения </w:t>
      </w:r>
      <w:r w:rsidR="0066082B">
        <w:rPr>
          <w:sz w:val="28"/>
          <w:szCs w:val="28"/>
        </w:rPr>
        <w:t>пикселя фона и пикселя прямой друг</w:t>
      </w:r>
      <w:r w:rsidR="0066082B" w:rsidRPr="00613D28">
        <w:rPr>
          <w:sz w:val="28"/>
          <w:szCs w:val="28"/>
        </w:rPr>
        <w:t xml:space="preserve"> на друга выполняется</w:t>
      </w:r>
      <w:r w:rsidR="0066082B">
        <w:rPr>
          <w:sz w:val="28"/>
          <w:szCs w:val="28"/>
        </w:rPr>
        <w:t xml:space="preserve"> в отдельной функции</w:t>
      </w:r>
      <w:r w:rsidR="0066082B" w:rsidRPr="00613D28">
        <w:rPr>
          <w:sz w:val="28"/>
          <w:szCs w:val="28"/>
        </w:rPr>
        <w:t xml:space="preserve"> по формуле</w:t>
      </w:r>
      <w:r w:rsidR="0066082B">
        <w:rPr>
          <w:sz w:val="28"/>
          <w:szCs w:val="28"/>
        </w:rPr>
        <w:t xml:space="preserve"> </w:t>
      </w:r>
      <w:r w:rsidR="0066082B" w:rsidRPr="00613D28">
        <w:rPr>
          <w:sz w:val="28"/>
          <w:szCs w:val="28"/>
        </w:rPr>
        <w:t>R = B ⋅ (1 − A) + F ⋅ A</w:t>
      </w:r>
      <w:r w:rsidR="006608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6082B">
        <w:rPr>
          <w:sz w:val="28"/>
          <w:szCs w:val="28"/>
        </w:rPr>
        <w:t xml:space="preserve">Гамма-коррекция </w:t>
      </w:r>
      <w:r w:rsidR="00D81EBE">
        <w:rPr>
          <w:sz w:val="28"/>
          <w:szCs w:val="28"/>
          <w:lang w:val="en-US"/>
        </w:rPr>
        <w:t>sRGB</w:t>
      </w:r>
      <w:r w:rsidR="00D81EBE" w:rsidRPr="00D81EBE">
        <w:rPr>
          <w:sz w:val="28"/>
          <w:szCs w:val="28"/>
        </w:rPr>
        <w:t xml:space="preserve"> </w:t>
      </w:r>
      <w:r w:rsidR="0066082B">
        <w:rPr>
          <w:sz w:val="28"/>
          <w:szCs w:val="28"/>
        </w:rPr>
        <w:t>и закрашивание каждого пикселя также вынесены в отдельны</w:t>
      </w:r>
      <w:r w:rsidR="00D81EBE">
        <w:rPr>
          <w:sz w:val="28"/>
          <w:szCs w:val="28"/>
        </w:rPr>
        <w:t>е</w:t>
      </w:r>
      <w:r w:rsidR="0066082B">
        <w:rPr>
          <w:sz w:val="28"/>
          <w:szCs w:val="28"/>
        </w:rPr>
        <w:t xml:space="preserve"> функции. </w:t>
      </w:r>
      <w:r w:rsidRPr="000B7C6A">
        <w:rPr>
          <w:sz w:val="28"/>
          <w:szCs w:val="28"/>
        </w:rPr>
        <w:t>В конце программы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 xml:space="preserve">(или в случае ошибки во входных данных) память, отведенная под массивы и выделенная с помощью функции </w:t>
      </w:r>
      <w:r w:rsidRPr="000B7C6A">
        <w:rPr>
          <w:sz w:val="28"/>
          <w:szCs w:val="28"/>
          <w:lang w:val="en-US"/>
        </w:rPr>
        <w:t>malloc</w:t>
      </w:r>
      <w:r w:rsidRPr="000B7C6A">
        <w:rPr>
          <w:sz w:val="28"/>
          <w:szCs w:val="28"/>
        </w:rPr>
        <w:t xml:space="preserve">, очищается с помощью функции </w:t>
      </w:r>
      <w:r w:rsidRPr="000B7C6A">
        <w:rPr>
          <w:sz w:val="28"/>
          <w:szCs w:val="28"/>
          <w:lang w:val="en-US"/>
        </w:rPr>
        <w:t>free</w:t>
      </w:r>
      <w:r w:rsidRPr="000B7C6A">
        <w:rPr>
          <w:sz w:val="28"/>
          <w:szCs w:val="28"/>
        </w:rPr>
        <w:t>, а открытые файлы закрываются.</w:t>
      </w:r>
    </w:p>
    <w:p w14:paraId="56133F9D" w14:textId="77777777" w:rsidR="000B7C6A" w:rsidRPr="000B7C6A" w:rsidRDefault="000B7C6A" w:rsidP="000B7C6A">
      <w:pPr>
        <w:pStyle w:val="aa"/>
        <w:rPr>
          <w:sz w:val="28"/>
          <w:szCs w:val="28"/>
        </w:rPr>
      </w:pPr>
    </w:p>
    <w:p w14:paraId="3B7C5782" w14:textId="77777777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t>Вывод:</w:t>
      </w:r>
    </w:p>
    <w:p w14:paraId="0373BFF4" w14:textId="1E5FDFB5" w:rsidR="00D81EBE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 xml:space="preserve">Программа производит </w:t>
      </w:r>
      <w:r w:rsidR="0066082B">
        <w:rPr>
          <w:sz w:val="28"/>
          <w:szCs w:val="28"/>
        </w:rPr>
        <w:t>прорисовку прямой линии</w:t>
      </w:r>
      <w:r>
        <w:rPr>
          <w:sz w:val="28"/>
          <w:szCs w:val="28"/>
        </w:rPr>
        <w:t xml:space="preserve"> </w:t>
      </w:r>
      <w:r w:rsidR="0066082B">
        <w:rPr>
          <w:sz w:val="28"/>
          <w:szCs w:val="28"/>
        </w:rPr>
        <w:t>с заданными яркостью, начальными и конечными координатами</w:t>
      </w:r>
      <w:r w:rsidR="00D81EBE">
        <w:rPr>
          <w:sz w:val="28"/>
          <w:szCs w:val="28"/>
        </w:rPr>
        <w:t>, толщиной</w:t>
      </w:r>
      <w:r w:rsidR="0066082B">
        <w:rPr>
          <w:sz w:val="28"/>
          <w:szCs w:val="28"/>
        </w:rPr>
        <w:t xml:space="preserve"> и значением гаммы</w:t>
      </w:r>
      <w:r w:rsidR="00D81EBE">
        <w:rPr>
          <w:sz w:val="28"/>
          <w:szCs w:val="28"/>
        </w:rPr>
        <w:t>.</w:t>
      </w:r>
      <w:r w:rsidRPr="000B7C6A">
        <w:rPr>
          <w:sz w:val="28"/>
          <w:szCs w:val="28"/>
        </w:rPr>
        <w:t xml:space="preserve"> </w:t>
      </w:r>
      <w:r w:rsidR="00D81EBE">
        <w:rPr>
          <w:sz w:val="28"/>
          <w:szCs w:val="28"/>
        </w:rPr>
        <w:t xml:space="preserve">Данная программа использует гамма-коррекцию </w:t>
      </w:r>
      <w:r w:rsidR="00D81EBE">
        <w:rPr>
          <w:sz w:val="28"/>
          <w:szCs w:val="28"/>
          <w:lang w:val="en-US"/>
        </w:rPr>
        <w:t>sRGB</w:t>
      </w:r>
      <w:r w:rsidR="00D81EBE" w:rsidRPr="00D81EBE">
        <w:rPr>
          <w:sz w:val="28"/>
          <w:szCs w:val="28"/>
        </w:rPr>
        <w:t xml:space="preserve"> </w:t>
      </w:r>
      <w:r w:rsidR="00D81EBE">
        <w:rPr>
          <w:sz w:val="28"/>
          <w:szCs w:val="28"/>
        </w:rPr>
        <w:t>и альфа-смешение</w:t>
      </w:r>
      <w:r w:rsidRPr="000B7C6A">
        <w:rPr>
          <w:sz w:val="28"/>
          <w:szCs w:val="28"/>
        </w:rPr>
        <w:t xml:space="preserve"> </w:t>
      </w:r>
      <w:r w:rsidR="00D81EBE">
        <w:rPr>
          <w:sz w:val="28"/>
          <w:szCs w:val="28"/>
        </w:rPr>
        <w:t>для на</w:t>
      </w:r>
      <w:r w:rsidR="008843D5">
        <w:rPr>
          <w:sz w:val="28"/>
          <w:szCs w:val="28"/>
        </w:rPr>
        <w:t>глядности выводимого изображения.</w:t>
      </w:r>
    </w:p>
    <w:p w14:paraId="14C756CF" w14:textId="4D9BE7FA" w:rsidR="008843D5" w:rsidRPr="001131C6" w:rsidRDefault="000B7C6A" w:rsidP="001131C6">
      <w:pPr>
        <w:pStyle w:val="aa"/>
        <w:rPr>
          <w:sz w:val="28"/>
          <w:szCs w:val="28"/>
          <w:lang w:val="en-US"/>
        </w:rPr>
      </w:pPr>
      <w:r w:rsidRPr="000B7C6A">
        <w:rPr>
          <w:sz w:val="28"/>
          <w:szCs w:val="28"/>
        </w:rPr>
        <w:t>В случае некорректно введенных входных данных или ошибки при выделении памяти, программа выводит соответствующий комментарий и завершает свою работу</w:t>
      </w:r>
      <w:r>
        <w:rPr>
          <w:sz w:val="28"/>
          <w:szCs w:val="28"/>
        </w:rPr>
        <w:t xml:space="preserve">, </w:t>
      </w:r>
      <w:r w:rsidRPr="000B7C6A">
        <w:rPr>
          <w:sz w:val="28"/>
          <w:szCs w:val="28"/>
        </w:rPr>
        <w:t>предварительно закрыв открытые файлы и очистив выделенную память.</w:t>
      </w:r>
      <w:r w:rsidR="005A14F2">
        <w:rPr>
          <w:sz w:val="28"/>
          <w:szCs w:val="28"/>
        </w:rPr>
        <w:t xml:space="preserve"> Все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полученные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результаты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>
        <w:rPr>
          <w:sz w:val="28"/>
          <w:szCs w:val="28"/>
        </w:rPr>
        <w:t>совпадают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с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теоретическими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выкладками</w:t>
      </w:r>
      <w:r w:rsidR="005A14F2" w:rsidRPr="001131C6">
        <w:rPr>
          <w:sz w:val="28"/>
          <w:szCs w:val="28"/>
          <w:lang w:val="en-US"/>
        </w:rPr>
        <w:t>.</w:t>
      </w:r>
    </w:p>
    <w:p w14:paraId="206C8D94" w14:textId="67661E25" w:rsidR="008843D5" w:rsidRPr="001131C6" w:rsidRDefault="00577F87" w:rsidP="008843D5">
      <w:pPr>
        <w:pStyle w:val="aa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Листинг</w:t>
      </w:r>
      <w:r w:rsidRPr="001131C6">
        <w:rPr>
          <w:b/>
          <w:bCs/>
          <w:i/>
          <w:iCs/>
          <w:sz w:val="28"/>
          <w:szCs w:val="28"/>
          <w:lang w:val="en-US"/>
        </w:rPr>
        <w:t>:</w:t>
      </w:r>
    </w:p>
    <w:p w14:paraId="217E735D" w14:textId="539F70F8" w:rsidR="008843D5" w:rsidRPr="008843D5" w:rsidRDefault="00577F87" w:rsidP="008843D5">
      <w:pPr>
        <w:pStyle w:val="HTML"/>
        <w:shd w:val="clear" w:color="auto" w:fill="FFFFFF"/>
        <w:rPr>
          <w:rStyle w:val="a4"/>
          <w:rFonts w:ascii="Consolas" w:hAnsi="Consolas"/>
          <w:i w:val="0"/>
          <w:iCs w:val="0"/>
          <w:color w:val="000000"/>
          <w:lang w:val="en-US"/>
        </w:rPr>
      </w:pPr>
      <w:r>
        <w:rPr>
          <w:sz w:val="28"/>
          <w:szCs w:val="28"/>
          <w:lang w:val="en-US"/>
        </w:rPr>
        <w:t>main</w:t>
      </w:r>
      <w:r w:rsidRPr="008843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="008843D5">
        <w:rPr>
          <w:sz w:val="28"/>
          <w:szCs w:val="28"/>
          <w:lang w:val="en-US"/>
        </w:rPr>
        <w:br/>
      </w:r>
      <w:r w:rsidR="008843D5">
        <w:rPr>
          <w:sz w:val="28"/>
          <w:szCs w:val="28"/>
          <w:lang w:val="en-US"/>
        </w:rPr>
        <w:br/>
      </w:r>
      <w:r w:rsidR="008843D5">
        <w:rPr>
          <w:sz w:val="28"/>
          <w:szCs w:val="28"/>
          <w:lang w:val="en-US"/>
        </w:rPr>
        <w:br/>
      </w:r>
      <w:r w:rsidR="008843D5" w:rsidRPr="008843D5">
        <w:rPr>
          <w:rFonts w:ascii="Consolas" w:hAnsi="Consolas"/>
          <w:color w:val="808000"/>
          <w:lang w:val="en-US"/>
        </w:rPr>
        <w:t xml:space="preserve">#include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&lt;iostream&gt;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br/>
      </w:r>
      <w:r w:rsidR="008843D5" w:rsidRPr="008843D5">
        <w:rPr>
          <w:rFonts w:ascii="Consolas" w:hAnsi="Consolas"/>
          <w:color w:val="808000"/>
          <w:lang w:val="en-US"/>
        </w:rPr>
        <w:t xml:space="preserve">#include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&lt;vector&gt;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br/>
      </w:r>
      <w:r w:rsidR="008843D5" w:rsidRPr="008843D5">
        <w:rPr>
          <w:rFonts w:ascii="Consolas" w:hAnsi="Consolas"/>
          <w:color w:val="808000"/>
          <w:lang w:val="en-US"/>
        </w:rPr>
        <w:t xml:space="preserve">#include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="008843D5" w:rsidRPr="008843D5">
        <w:rPr>
          <w:rFonts w:ascii="Consolas" w:hAnsi="Consolas"/>
          <w:b/>
          <w:bCs/>
          <w:color w:val="008000"/>
          <w:lang w:val="en-US"/>
        </w:rPr>
        <w:t>math.h</w:t>
      </w:r>
      <w:proofErr w:type="spellEnd"/>
      <w:r w:rsidR="008843D5" w:rsidRPr="008843D5">
        <w:rPr>
          <w:rFonts w:ascii="Consolas" w:hAnsi="Consolas"/>
          <w:b/>
          <w:bCs/>
          <w:color w:val="008000"/>
          <w:lang w:val="en-US"/>
        </w:rPr>
        <w:t>&gt;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br/>
      </w:r>
      <w:r w:rsidR="008843D5" w:rsidRPr="008843D5">
        <w:rPr>
          <w:rFonts w:ascii="Consolas" w:hAnsi="Consolas"/>
          <w:color w:val="808000"/>
          <w:lang w:val="en-US"/>
        </w:rPr>
        <w:t xml:space="preserve">#include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&lt;algorithm&gt;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br/>
      </w:r>
      <w:r w:rsidR="008843D5" w:rsidRPr="008843D5">
        <w:rPr>
          <w:rFonts w:ascii="Consolas" w:hAnsi="Consolas"/>
          <w:b/>
          <w:bCs/>
          <w:color w:val="008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typedef unsigned char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uchar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using namespace </w:t>
      </w:r>
      <w:r w:rsidR="008843D5" w:rsidRPr="008843D5">
        <w:rPr>
          <w:rFonts w:ascii="Consolas" w:hAnsi="Consolas"/>
          <w:color w:val="000000"/>
          <w:lang w:val="en-US"/>
        </w:rPr>
        <w:t>std;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const double </w:t>
      </w:r>
      <w:r w:rsidR="008843D5" w:rsidRPr="008843D5">
        <w:rPr>
          <w:rFonts w:ascii="Consolas" w:hAnsi="Consolas"/>
          <w:color w:val="000000"/>
          <w:lang w:val="en-US"/>
        </w:rPr>
        <w:t xml:space="preserve">EPS = </w:t>
      </w:r>
      <w:r w:rsidR="008843D5" w:rsidRPr="008843D5">
        <w:rPr>
          <w:rFonts w:ascii="Consolas" w:hAnsi="Consolas"/>
          <w:color w:val="0000FF"/>
          <w:lang w:val="en-US"/>
        </w:rPr>
        <w:t>0.00001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x1,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y1,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x2,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y2)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dx = x1 - x2;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dy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y1 - y2;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00"/>
          <w:lang w:val="en-US"/>
        </w:rPr>
        <w:t xml:space="preserve">sqrt(dx * dx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dy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dy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minDist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thick)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toBegin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toEnd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length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dx = 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 / length,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dy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 / length,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xNewBegin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dx,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yNewBegin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dy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xNewEnd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+ dx,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yNewEnd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dy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newToBegin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xNewBegin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yNewBegin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newToEnd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xNewEnd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yNewEnd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newLength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xNewBegin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yNewBegin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xNewEnd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yNewEnd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allDiff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genDist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fabs(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allDiff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 / sqrt(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(fabs(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toBegin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toBegin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toEnd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toEnd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 &gt; length * length)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(fabs(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newToBegin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newToBegin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newToEnd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newToEnd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 &gt;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newLength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newLength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||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genDist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&gt; thick + </w:t>
      </w:r>
      <w:r w:rsidR="008843D5" w:rsidRPr="008843D5">
        <w:rPr>
          <w:rFonts w:ascii="Consolas" w:hAnsi="Consolas"/>
          <w:color w:val="0000FF"/>
          <w:lang w:val="en-US"/>
        </w:rPr>
        <w:t xml:space="preserve">1.0 </w:t>
      </w:r>
      <w:r w:rsidR="008843D5" w:rsidRPr="008843D5">
        <w:rPr>
          <w:rFonts w:ascii="Consolas" w:hAnsi="Consolas"/>
          <w:color w:val="000000"/>
          <w:lang w:val="en-US"/>
        </w:rPr>
        <w:t>- EPS)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genDist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(thick +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 xml:space="preserve">) * </w:t>
      </w:r>
      <w:r w:rsidR="008843D5" w:rsidRPr="008843D5">
        <w:rPr>
          <w:rFonts w:ascii="Consolas" w:hAnsi="Consolas"/>
          <w:color w:val="0000FF"/>
          <w:lang w:val="en-US"/>
        </w:rPr>
        <w:t>2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genDist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-dx;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genDist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dy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allDiff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 EPS)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yFind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yForProj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genDist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min(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yProj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)) + thick - EPS;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genDist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thick)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&gt;= thick + </w:t>
      </w:r>
      <w:r w:rsidR="008843D5" w:rsidRPr="008843D5">
        <w:rPr>
          <w:rFonts w:ascii="Consolas" w:hAnsi="Consolas"/>
          <w:color w:val="0000FF"/>
          <w:lang w:val="en-US"/>
        </w:rPr>
        <w:t>1.0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0.0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&lt;= thick)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1.0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 xml:space="preserve">1.0 </w:t>
      </w:r>
      <w:r w:rsidR="008843D5" w:rsidRPr="008843D5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thick;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applyReverseGamma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bright,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gamma)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bright /= </w:t>
      </w:r>
      <w:r w:rsidR="008843D5" w:rsidRPr="008843D5">
        <w:rPr>
          <w:rFonts w:ascii="Consolas" w:hAnsi="Consolas"/>
          <w:color w:val="0000FF"/>
          <w:lang w:val="en-US"/>
        </w:rPr>
        <w:t>255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if</w:t>
      </w:r>
      <w:r w:rsidR="008843D5" w:rsidRPr="008843D5">
        <w:rPr>
          <w:rFonts w:ascii="Consolas" w:hAnsi="Consolas"/>
          <w:color w:val="000000"/>
          <w:lang w:val="en-US"/>
        </w:rPr>
        <w:t xml:space="preserve">(gamma != </w:t>
      </w:r>
      <w:r w:rsidR="008843D5" w:rsidRPr="008843D5">
        <w:rPr>
          <w:rFonts w:ascii="Consolas" w:hAnsi="Consolas"/>
          <w:color w:val="0000FF"/>
          <w:lang w:val="en-US"/>
        </w:rPr>
        <w:t>2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 xml:space="preserve">(bright &lt;= </w:t>
      </w:r>
      <w:r w:rsidR="008843D5" w:rsidRPr="008843D5">
        <w:rPr>
          <w:rFonts w:ascii="Consolas" w:hAnsi="Consolas"/>
          <w:color w:val="0000FF"/>
          <w:lang w:val="en-US"/>
        </w:rPr>
        <w:t>0.04045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bright / </w:t>
      </w:r>
      <w:r w:rsidR="008843D5" w:rsidRPr="008843D5">
        <w:rPr>
          <w:rFonts w:ascii="Consolas" w:hAnsi="Consolas"/>
          <w:color w:val="0000FF"/>
          <w:lang w:val="en-US"/>
        </w:rPr>
        <w:t>12.92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pow((bright + </w:t>
      </w:r>
      <w:r w:rsidR="008843D5" w:rsidRPr="008843D5">
        <w:rPr>
          <w:rFonts w:ascii="Consolas" w:hAnsi="Consolas"/>
          <w:color w:val="0000FF"/>
          <w:lang w:val="en-US"/>
        </w:rPr>
        <w:t>0.055</w:t>
      </w:r>
      <w:r w:rsidR="008843D5" w:rsidRPr="008843D5">
        <w:rPr>
          <w:rFonts w:ascii="Consolas" w:hAnsi="Consolas"/>
          <w:color w:val="000000"/>
          <w:lang w:val="en-US"/>
        </w:rPr>
        <w:t xml:space="preserve">) / </w:t>
      </w:r>
      <w:r w:rsidR="008843D5" w:rsidRPr="008843D5">
        <w:rPr>
          <w:rFonts w:ascii="Consolas" w:hAnsi="Consolas"/>
          <w:color w:val="0000FF"/>
          <w:lang w:val="en-US"/>
        </w:rPr>
        <w:t>1.055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color w:val="0000FF"/>
          <w:lang w:val="en-US"/>
        </w:rPr>
        <w:t>2.4</w:t>
      </w:r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pow(bright, gamma);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r w:rsidR="008843D5" w:rsidRPr="008843D5">
        <w:rPr>
          <w:rFonts w:ascii="Consolas" w:hAnsi="Consolas"/>
          <w:color w:val="0000FF"/>
          <w:lang w:val="en-US"/>
        </w:rPr>
        <w:t>255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applyGamma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bright,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gamma)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bright /= </w:t>
      </w:r>
      <w:r w:rsidR="008843D5" w:rsidRPr="008843D5">
        <w:rPr>
          <w:rFonts w:ascii="Consolas" w:hAnsi="Consolas"/>
          <w:color w:val="0000FF"/>
          <w:lang w:val="en-US"/>
        </w:rPr>
        <w:t>255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 xml:space="preserve">(gamma != </w:t>
      </w:r>
      <w:r w:rsidR="008843D5" w:rsidRPr="008843D5">
        <w:rPr>
          <w:rFonts w:ascii="Consolas" w:hAnsi="Consolas"/>
          <w:color w:val="0000FF"/>
          <w:lang w:val="en-US"/>
        </w:rPr>
        <w:t>2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 xml:space="preserve">(bright &lt;= </w:t>
      </w:r>
      <w:r w:rsidR="008843D5" w:rsidRPr="008843D5">
        <w:rPr>
          <w:rFonts w:ascii="Consolas" w:hAnsi="Consolas"/>
          <w:color w:val="0000FF"/>
          <w:lang w:val="en-US"/>
        </w:rPr>
        <w:t>0.0031308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r w:rsidR="008843D5" w:rsidRPr="008843D5">
        <w:rPr>
          <w:rFonts w:ascii="Consolas" w:hAnsi="Consolas"/>
          <w:color w:val="0000FF"/>
          <w:lang w:val="en-US"/>
        </w:rPr>
        <w:t xml:space="preserve">12.92 </w:t>
      </w:r>
      <w:r w:rsidR="008843D5" w:rsidRPr="008843D5">
        <w:rPr>
          <w:rFonts w:ascii="Consolas" w:hAnsi="Consolas"/>
          <w:color w:val="000000"/>
          <w:lang w:val="en-US"/>
        </w:rPr>
        <w:t>* bright;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pow(</w:t>
      </w:r>
      <w:r w:rsidR="008843D5" w:rsidRPr="008843D5">
        <w:rPr>
          <w:rFonts w:ascii="Consolas" w:hAnsi="Consolas"/>
          <w:color w:val="0000FF"/>
          <w:lang w:val="en-US"/>
        </w:rPr>
        <w:t xml:space="preserve">1.055 </w:t>
      </w:r>
      <w:r w:rsidR="008843D5" w:rsidRPr="008843D5">
        <w:rPr>
          <w:rFonts w:ascii="Consolas" w:hAnsi="Consolas"/>
          <w:color w:val="000000"/>
          <w:lang w:val="en-US"/>
        </w:rPr>
        <w:t xml:space="preserve">* bright, </w:t>
      </w:r>
      <w:r w:rsidR="008843D5" w:rsidRPr="008843D5">
        <w:rPr>
          <w:rFonts w:ascii="Consolas" w:hAnsi="Consolas"/>
          <w:color w:val="0000FF"/>
          <w:lang w:val="en-US"/>
        </w:rPr>
        <w:t>0.4167</w:t>
      </w:r>
      <w:r w:rsidR="008843D5" w:rsidRPr="008843D5">
        <w:rPr>
          <w:rFonts w:ascii="Consolas" w:hAnsi="Consolas"/>
          <w:color w:val="000000"/>
          <w:lang w:val="en-US"/>
        </w:rPr>
        <w:t xml:space="preserve">) - </w:t>
      </w:r>
      <w:r w:rsidR="008843D5" w:rsidRPr="008843D5">
        <w:rPr>
          <w:rFonts w:ascii="Consolas" w:hAnsi="Consolas"/>
          <w:color w:val="0000FF"/>
          <w:lang w:val="en-US"/>
        </w:rPr>
        <w:t>0.055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pow(bright, </w:t>
      </w:r>
      <w:r w:rsidR="008843D5" w:rsidRPr="008843D5">
        <w:rPr>
          <w:rFonts w:ascii="Consolas" w:hAnsi="Consolas"/>
          <w:color w:val="0000FF"/>
          <w:lang w:val="en-US"/>
        </w:rPr>
        <w:t xml:space="preserve">1 </w:t>
      </w:r>
      <w:r w:rsidR="008843D5" w:rsidRPr="008843D5">
        <w:rPr>
          <w:rFonts w:ascii="Consolas" w:hAnsi="Consolas"/>
          <w:color w:val="000000"/>
          <w:lang w:val="en-US"/>
        </w:rPr>
        <w:t>/ gamma);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</w:t>
      </w:r>
      <w:r w:rsidR="008843D5" w:rsidRPr="008843D5">
        <w:rPr>
          <w:rFonts w:ascii="Consolas" w:hAnsi="Consolas"/>
          <w:color w:val="0000FF"/>
          <w:lang w:val="en-US"/>
        </w:rPr>
        <w:t>255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drawPixel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(vector&lt;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uchar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&gt; &amp;pixel,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x,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y,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w,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h,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brightness,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bright,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gamma)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newBrightness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applyReverseGamma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(brightness, gamma);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background  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applyReverseGamma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(pixel[y * w + x], gamma);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newPixel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= background * (</w:t>
      </w:r>
      <w:r w:rsidR="008843D5" w:rsidRPr="008843D5">
        <w:rPr>
          <w:rFonts w:ascii="Consolas" w:hAnsi="Consolas"/>
          <w:color w:val="0000FF"/>
          <w:lang w:val="en-US"/>
        </w:rPr>
        <w:t xml:space="preserve">1 </w:t>
      </w:r>
      <w:r w:rsidR="008843D5" w:rsidRPr="008843D5">
        <w:rPr>
          <w:rFonts w:ascii="Consolas" w:hAnsi="Consolas"/>
          <w:color w:val="000000"/>
          <w:lang w:val="en-US"/>
        </w:rPr>
        <w:t xml:space="preserve">- bright)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newBrightness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* bright;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pixel[y * w + x]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applyGamma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newPixel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 gamma);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drawLine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(vector&lt;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uchar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&gt; &amp;pixel,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w,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h,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 xml:space="preserve">bright,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 xml:space="preserve">thick,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gamma)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&gt;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swap(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swap(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thick * </w:t>
      </w:r>
      <w:r w:rsidR="008843D5" w:rsidRPr="008843D5">
        <w:rPr>
          <w:rFonts w:ascii="Consolas" w:hAnsi="Consolas"/>
          <w:color w:val="0000FF"/>
          <w:lang w:val="en-US"/>
        </w:rPr>
        <w:t xml:space="preserve">2 </w:t>
      </w:r>
      <w:r w:rsidR="008843D5" w:rsidRPr="008843D5">
        <w:rPr>
          <w:rFonts w:ascii="Consolas" w:hAnsi="Consolas"/>
          <w:color w:val="000000"/>
          <w:lang w:val="en-US"/>
        </w:rPr>
        <w:t xml:space="preserve">+ </w:t>
      </w:r>
      <w:r w:rsidR="008843D5" w:rsidRPr="008843D5">
        <w:rPr>
          <w:rFonts w:ascii="Consolas" w:hAnsi="Consolas"/>
          <w:color w:val="0000FF"/>
          <w:lang w:val="en-US"/>
        </w:rPr>
        <w:t xml:space="preserve">2.0 </w:t>
      </w:r>
      <w:r w:rsidR="008843D5" w:rsidRPr="008843D5">
        <w:rPr>
          <w:rFonts w:ascii="Consolas" w:hAnsi="Consolas"/>
          <w:color w:val="000000"/>
          <w:lang w:val="en-US"/>
        </w:rPr>
        <w:t>- EPS;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pointBrightness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||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>x = max(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)); x &lt;= min(h -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)); x++)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>y = max(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)); y &lt;= min(w -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)); y++)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pointBrightness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minDist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 x, y, thick), thick);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drawPixel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(pixel, x, y, w, h, bright,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pointBrightness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 gamma);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grad = 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 / 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yCurr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>x = max(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)); x &lt;= min(h -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)); </w:t>
      </w:r>
      <w:r w:rsidR="008843D5" w:rsidRPr="008843D5">
        <w:rPr>
          <w:rFonts w:ascii="Consolas" w:hAnsi="Consolas"/>
          <w:color w:val="000000"/>
          <w:lang w:val="en-US"/>
        </w:rPr>
        <w:lastRenderedPageBreak/>
        <w:t>x++)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8843D5" w:rsidRPr="008843D5">
        <w:rPr>
          <w:rFonts w:ascii="Consolas" w:hAnsi="Consolas"/>
          <w:color w:val="000000"/>
          <w:lang w:val="en-US"/>
        </w:rPr>
        <w:t>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>y = max(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yCurr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- fabs(grad)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)); y &lt;= min(w -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int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yCurr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 fabs(grad) +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thickCor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)); y++)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pointBrightness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minDist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 x, y, thick), thick);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drawPixel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(pixel, y, x, w, h, bright,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pointBrightness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 gamma);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yCurr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+= (x &gt;=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&amp;&amp; x &lt;=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? grad :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>main(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argc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char </w:t>
      </w:r>
      <w:r w:rsidR="008843D5" w:rsidRPr="008843D5">
        <w:rPr>
          <w:rFonts w:ascii="Consolas" w:hAnsi="Consolas"/>
          <w:color w:val="000000"/>
          <w:lang w:val="en-US"/>
        </w:rPr>
        <w:t>*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[])</w:t>
      </w:r>
      <w:r w:rsidR="008843D5" w:rsidRPr="008843D5">
        <w:rPr>
          <w:rFonts w:ascii="Consolas" w:hAnsi="Consolas"/>
          <w:color w:val="000000"/>
          <w:lang w:val="en-US"/>
        </w:rPr>
        <w:br/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argc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!= </w:t>
      </w:r>
      <w:r w:rsidR="008843D5" w:rsidRPr="008843D5">
        <w:rPr>
          <w:rFonts w:ascii="Consolas" w:hAnsi="Consolas"/>
          <w:color w:val="0000FF"/>
          <w:lang w:val="en-US"/>
        </w:rPr>
        <w:t xml:space="preserve">10 </w:t>
      </w:r>
      <w:r w:rsidR="008843D5" w:rsidRPr="008843D5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argc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!= </w:t>
      </w:r>
      <w:r w:rsidR="008843D5" w:rsidRPr="008843D5">
        <w:rPr>
          <w:rFonts w:ascii="Consolas" w:hAnsi="Consolas"/>
          <w:color w:val="0000FF"/>
          <w:lang w:val="en-US"/>
        </w:rPr>
        <w:t>9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cerr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&lt;&lt;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"Invalid request"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char </w:t>
      </w:r>
      <w:r w:rsidR="008843D5" w:rsidRPr="008843D5">
        <w:rPr>
          <w:rFonts w:ascii="Consolas" w:hAnsi="Consolas"/>
          <w:color w:val="000000"/>
          <w:lang w:val="en-US"/>
        </w:rPr>
        <w:t>*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fileName_in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>];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char </w:t>
      </w:r>
      <w:r w:rsidR="008843D5" w:rsidRPr="008843D5">
        <w:rPr>
          <w:rFonts w:ascii="Consolas" w:hAnsi="Consolas"/>
          <w:color w:val="000000"/>
          <w:lang w:val="en-US"/>
        </w:rPr>
        <w:t>*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fileName_out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2</w:t>
      </w:r>
      <w:r w:rsidR="008843D5" w:rsidRPr="008843D5">
        <w:rPr>
          <w:rFonts w:ascii="Consolas" w:hAnsi="Consolas"/>
          <w:color w:val="000000"/>
          <w:lang w:val="en-US"/>
        </w:rPr>
        <w:t>];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   </w:t>
      </w:r>
      <w:r w:rsidR="008843D5" w:rsidRPr="008843D5">
        <w:rPr>
          <w:rFonts w:ascii="Consolas" w:hAnsi="Consolas"/>
          <w:color w:val="000000"/>
          <w:lang w:val="en-US"/>
        </w:rPr>
        <w:t xml:space="preserve">bright =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atoi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3</w:t>
      </w:r>
      <w:r w:rsidR="008843D5" w:rsidRPr="008843D5">
        <w:rPr>
          <w:rFonts w:ascii="Consolas" w:hAnsi="Consolas"/>
          <w:color w:val="000000"/>
          <w:lang w:val="en-US"/>
        </w:rPr>
        <w:t>]);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8843D5" w:rsidRPr="008843D5">
        <w:rPr>
          <w:rFonts w:ascii="Consolas" w:hAnsi="Consolas"/>
          <w:color w:val="000000"/>
          <w:lang w:val="en-US"/>
        </w:rPr>
        <w:t>thick  = 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atof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4</w:t>
      </w:r>
      <w:r w:rsidR="008843D5" w:rsidRPr="008843D5">
        <w:rPr>
          <w:rFonts w:ascii="Consolas" w:hAnsi="Consolas"/>
          <w:color w:val="000000"/>
          <w:lang w:val="en-US"/>
        </w:rPr>
        <w:t xml:space="preserve">]) -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 xml:space="preserve">) / </w:t>
      </w:r>
      <w:r w:rsidR="008843D5" w:rsidRPr="008843D5">
        <w:rPr>
          <w:rFonts w:ascii="Consolas" w:hAnsi="Consolas"/>
          <w:color w:val="0000FF"/>
          <w:lang w:val="en-US"/>
        </w:rPr>
        <w:t>2.0</w:t>
      </w:r>
      <w:r w:rsidR="008843D5" w:rsidRPr="008843D5">
        <w:rPr>
          <w:rFonts w:ascii="Consolas" w:hAnsi="Consolas"/>
          <w:color w:val="000000"/>
          <w:lang w:val="en-US"/>
        </w:rPr>
        <w:t>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atof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5</w:t>
      </w:r>
      <w:r w:rsidR="008843D5" w:rsidRPr="008843D5">
        <w:rPr>
          <w:rFonts w:ascii="Consolas" w:hAnsi="Consolas"/>
          <w:color w:val="000000"/>
          <w:lang w:val="en-US"/>
        </w:rPr>
        <w:t>]),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atof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6</w:t>
      </w:r>
      <w:r w:rsidR="008843D5" w:rsidRPr="008843D5">
        <w:rPr>
          <w:rFonts w:ascii="Consolas" w:hAnsi="Consolas"/>
          <w:color w:val="000000"/>
          <w:lang w:val="en-US"/>
        </w:rPr>
        <w:t>]),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atof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7</w:t>
      </w:r>
      <w:r w:rsidR="008843D5" w:rsidRPr="008843D5">
        <w:rPr>
          <w:rFonts w:ascii="Consolas" w:hAnsi="Consolas"/>
          <w:color w:val="000000"/>
          <w:lang w:val="en-US"/>
        </w:rPr>
        <w:t>]),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 =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atof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8</w:t>
      </w:r>
      <w:r w:rsidR="008843D5" w:rsidRPr="008843D5">
        <w:rPr>
          <w:rFonts w:ascii="Consolas" w:hAnsi="Consolas"/>
          <w:color w:val="000000"/>
          <w:lang w:val="en-US"/>
        </w:rPr>
        <w:t>]),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   gamma;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argc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== </w:t>
      </w:r>
      <w:r w:rsidR="008843D5" w:rsidRPr="008843D5">
        <w:rPr>
          <w:rFonts w:ascii="Consolas" w:hAnsi="Consolas"/>
          <w:color w:val="0000FF"/>
          <w:lang w:val="en-US"/>
        </w:rPr>
        <w:t>10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gamma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atof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argv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[</w:t>
      </w:r>
      <w:r w:rsidR="008843D5" w:rsidRPr="008843D5">
        <w:rPr>
          <w:rFonts w:ascii="Consolas" w:hAnsi="Consolas"/>
          <w:color w:val="0000FF"/>
          <w:lang w:val="en-US"/>
        </w:rPr>
        <w:t>9</w:t>
      </w:r>
      <w:r w:rsidR="008843D5" w:rsidRPr="008843D5">
        <w:rPr>
          <w:rFonts w:ascii="Consolas" w:hAnsi="Consolas"/>
          <w:color w:val="000000"/>
          <w:lang w:val="en-US"/>
        </w:rPr>
        <w:t>]);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>else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="008843D5" w:rsidRPr="008843D5">
        <w:rPr>
          <w:rFonts w:ascii="Consolas" w:hAnsi="Consolas"/>
          <w:color w:val="000000"/>
          <w:lang w:val="en-US"/>
        </w:rPr>
        <w:t>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gamma = </w:t>
      </w:r>
      <w:r w:rsidR="008843D5" w:rsidRPr="008843D5">
        <w:rPr>
          <w:rFonts w:ascii="Consolas" w:hAnsi="Consolas"/>
          <w:color w:val="0000FF"/>
          <w:lang w:val="en-US"/>
        </w:rPr>
        <w:t>2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swap(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swap(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 );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FILE *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fopen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fileName_in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8843D5" w:rsidRPr="008843D5">
        <w:rPr>
          <w:rFonts w:ascii="Consolas" w:hAnsi="Consolas"/>
          <w:b/>
          <w:bCs/>
          <w:color w:val="008000"/>
          <w:lang w:val="en-US"/>
        </w:rPr>
        <w:t>rb</w:t>
      </w:r>
      <w:proofErr w:type="spellEnd"/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== NULL)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cerr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&lt;&lt;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"Invalid input file"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8843D5" w:rsidRPr="008843D5">
        <w:rPr>
          <w:rFonts w:ascii="Consolas" w:hAnsi="Consolas"/>
          <w:color w:val="000000"/>
          <w:lang w:val="en-US"/>
        </w:rPr>
        <w:t>type, w, h, dummy;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countFileParameters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fscanf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8843D5" w:rsidRPr="008843D5">
        <w:rPr>
          <w:rFonts w:ascii="Consolas" w:hAnsi="Consolas"/>
          <w:b/>
          <w:bCs/>
          <w:color w:val="008000"/>
          <w:lang w:val="en-US"/>
        </w:rPr>
        <w:t>P%i</w:t>
      </w:r>
      <w:proofErr w:type="spellEnd"/>
      <w:r w:rsidR="008843D5" w:rsidRPr="008843D5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8843D5" w:rsidRPr="008843D5">
        <w:rPr>
          <w:rFonts w:ascii="Consolas" w:hAnsi="Consolas"/>
          <w:b/>
          <w:bCs/>
          <w:color w:val="000080"/>
          <w:lang w:val="en-US"/>
        </w:rPr>
        <w:t>n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%i</w:t>
      </w:r>
      <w:proofErr w:type="spellEnd"/>
      <w:r w:rsidR="008843D5" w:rsidRPr="008843D5">
        <w:rPr>
          <w:rFonts w:ascii="Consolas" w:hAnsi="Consolas"/>
          <w:b/>
          <w:bCs/>
          <w:color w:val="008000"/>
          <w:lang w:val="en-US"/>
        </w:rPr>
        <w:t xml:space="preserve"> %</w:t>
      </w:r>
      <w:proofErr w:type="spellStart"/>
      <w:r w:rsidR="008843D5" w:rsidRPr="008843D5">
        <w:rPr>
          <w:rFonts w:ascii="Consolas" w:hAnsi="Consolas"/>
          <w:b/>
          <w:bCs/>
          <w:color w:val="008000"/>
          <w:lang w:val="en-US"/>
        </w:rPr>
        <w:t>i</w:t>
      </w:r>
      <w:proofErr w:type="spellEnd"/>
      <w:r w:rsidR="008843D5" w:rsidRPr="008843D5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8843D5" w:rsidRPr="008843D5">
        <w:rPr>
          <w:rFonts w:ascii="Consolas" w:hAnsi="Consolas"/>
          <w:b/>
          <w:bCs/>
          <w:color w:val="000080"/>
          <w:lang w:val="en-US"/>
        </w:rPr>
        <w:t>n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%i</w:t>
      </w:r>
      <w:proofErr w:type="spellEnd"/>
      <w:r w:rsidR="008843D5" w:rsidRPr="008843D5">
        <w:rPr>
          <w:rFonts w:ascii="Consolas" w:hAnsi="Consolas"/>
          <w:b/>
          <w:bCs/>
          <w:color w:val="000080"/>
          <w:lang w:val="en-US"/>
        </w:rPr>
        <w:t>\n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r w:rsidR="008843D5" w:rsidRPr="008843D5">
        <w:rPr>
          <w:rFonts w:ascii="Consolas" w:hAnsi="Consolas"/>
          <w:color w:val="000000"/>
          <w:lang w:val="en-US"/>
        </w:rPr>
        <w:t>, &amp;type, &amp;w, &amp;h, &amp;dummy);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countFileParameters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!= </w:t>
      </w:r>
      <w:r w:rsidR="008843D5" w:rsidRPr="008843D5">
        <w:rPr>
          <w:rFonts w:ascii="Consolas" w:hAnsi="Consolas"/>
          <w:color w:val="0000FF"/>
          <w:lang w:val="en-US"/>
        </w:rPr>
        <w:t>4</w:t>
      </w:r>
      <w:r w:rsidR="008843D5" w:rsidRPr="008843D5">
        <w:rPr>
          <w:rFonts w:ascii="Consolas" w:hAnsi="Consolas"/>
          <w:color w:val="000000"/>
          <w:lang w:val="en-US"/>
        </w:rPr>
        <w:t>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cerr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&lt;&lt;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"Incorrect file content"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fclose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lastRenderedPageBreak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 xml:space="preserve">((type != </w:t>
      </w:r>
      <w:r w:rsidR="008843D5" w:rsidRPr="008843D5">
        <w:rPr>
          <w:rFonts w:ascii="Consolas" w:hAnsi="Consolas"/>
          <w:color w:val="0000FF"/>
          <w:lang w:val="en-US"/>
        </w:rPr>
        <w:t>5</w:t>
      </w:r>
      <w:r w:rsidR="008843D5" w:rsidRPr="008843D5">
        <w:rPr>
          <w:rFonts w:ascii="Consolas" w:hAnsi="Consolas"/>
          <w:color w:val="000000"/>
          <w:lang w:val="en-US"/>
        </w:rPr>
        <w:t xml:space="preserve">) || (w &lt;= </w:t>
      </w:r>
      <w:r w:rsidR="008843D5" w:rsidRPr="008843D5">
        <w:rPr>
          <w:rFonts w:ascii="Consolas" w:hAnsi="Consolas"/>
          <w:color w:val="0000FF"/>
          <w:lang w:val="en-US"/>
        </w:rPr>
        <w:t xml:space="preserve">0 </w:t>
      </w:r>
      <w:r w:rsidR="008843D5" w:rsidRPr="008843D5">
        <w:rPr>
          <w:rFonts w:ascii="Consolas" w:hAnsi="Consolas"/>
          <w:color w:val="000000"/>
          <w:lang w:val="en-US"/>
        </w:rPr>
        <w:t xml:space="preserve">|| h &lt;=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 xml:space="preserve">) || (dummy != </w:t>
      </w:r>
      <w:r w:rsidR="008843D5" w:rsidRPr="008843D5">
        <w:rPr>
          <w:rFonts w:ascii="Consolas" w:hAnsi="Consolas"/>
          <w:color w:val="0000FF"/>
          <w:lang w:val="en-US"/>
        </w:rPr>
        <w:t>255</w:t>
      </w:r>
      <w:r w:rsidR="008843D5" w:rsidRPr="008843D5">
        <w:rPr>
          <w:rFonts w:ascii="Consolas" w:hAnsi="Consolas"/>
          <w:color w:val="000000"/>
          <w:lang w:val="en-US"/>
        </w:rPr>
        <w:t>))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cerr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&lt;&lt;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"Incorrect parameters"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fclose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startPosition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ftell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fseek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>, SEEK_END);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countPixels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ftell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 -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startPosition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fseek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startPosition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countPixels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!= w * h)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cerr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&lt;&lt;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"Not enough data"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fclose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vector&lt;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uchar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&gt; pixel(w * h,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fread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(&amp;pixel[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="008843D5" w:rsidRPr="008843D5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uchar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pixel.size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fclose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drawLine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(pixel,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yBegin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xEnd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yEnd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, w, h, bright, thick, gamma);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FILE *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f_out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fopen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fileName_out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8843D5" w:rsidRPr="008843D5">
        <w:rPr>
          <w:rFonts w:ascii="Consolas" w:hAnsi="Consolas"/>
          <w:b/>
          <w:bCs/>
          <w:color w:val="008000"/>
          <w:lang w:val="en-US"/>
        </w:rPr>
        <w:t>wb</w:t>
      </w:r>
      <w:proofErr w:type="spellEnd"/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f_out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== NULL)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{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cerr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 &lt;&lt;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"Invalid output file"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1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}</w:t>
      </w:r>
      <w:r w:rsidR="008843D5" w:rsidRPr="008843D5">
        <w:rPr>
          <w:rFonts w:ascii="Consolas" w:hAnsi="Consolas"/>
          <w:color w:val="000000"/>
          <w:lang w:val="en-US"/>
        </w:rPr>
        <w:br/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fprintf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f_out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, 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8843D5" w:rsidRPr="008843D5">
        <w:rPr>
          <w:rFonts w:ascii="Consolas" w:hAnsi="Consolas"/>
          <w:b/>
          <w:bCs/>
          <w:color w:val="008000"/>
          <w:lang w:val="en-US"/>
        </w:rPr>
        <w:t>P%i</w:t>
      </w:r>
      <w:proofErr w:type="spellEnd"/>
      <w:r w:rsidR="008843D5" w:rsidRPr="008843D5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8843D5" w:rsidRPr="008843D5">
        <w:rPr>
          <w:rFonts w:ascii="Consolas" w:hAnsi="Consolas"/>
          <w:b/>
          <w:bCs/>
          <w:color w:val="000080"/>
          <w:lang w:val="en-US"/>
        </w:rPr>
        <w:t>n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%i</w:t>
      </w:r>
      <w:proofErr w:type="spellEnd"/>
      <w:r w:rsidR="008843D5" w:rsidRPr="008843D5">
        <w:rPr>
          <w:rFonts w:ascii="Consolas" w:hAnsi="Consolas"/>
          <w:b/>
          <w:bCs/>
          <w:color w:val="008000"/>
          <w:lang w:val="en-US"/>
        </w:rPr>
        <w:t xml:space="preserve"> %</w:t>
      </w:r>
      <w:proofErr w:type="spellStart"/>
      <w:r w:rsidR="008843D5" w:rsidRPr="008843D5">
        <w:rPr>
          <w:rFonts w:ascii="Consolas" w:hAnsi="Consolas"/>
          <w:b/>
          <w:bCs/>
          <w:color w:val="008000"/>
          <w:lang w:val="en-US"/>
        </w:rPr>
        <w:t>i</w:t>
      </w:r>
      <w:proofErr w:type="spellEnd"/>
      <w:r w:rsidR="008843D5" w:rsidRPr="008843D5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8843D5" w:rsidRPr="008843D5">
        <w:rPr>
          <w:rFonts w:ascii="Consolas" w:hAnsi="Consolas"/>
          <w:b/>
          <w:bCs/>
          <w:color w:val="000080"/>
          <w:lang w:val="en-US"/>
        </w:rPr>
        <w:t>n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%i</w:t>
      </w:r>
      <w:proofErr w:type="spellEnd"/>
      <w:r w:rsidR="008843D5" w:rsidRPr="008843D5">
        <w:rPr>
          <w:rFonts w:ascii="Consolas" w:hAnsi="Consolas"/>
          <w:b/>
          <w:bCs/>
          <w:color w:val="000080"/>
          <w:lang w:val="en-US"/>
        </w:rPr>
        <w:t>\n</w:t>
      </w:r>
      <w:r w:rsidR="008843D5" w:rsidRPr="008843D5">
        <w:rPr>
          <w:rFonts w:ascii="Consolas" w:hAnsi="Consolas"/>
          <w:b/>
          <w:bCs/>
          <w:color w:val="008000"/>
          <w:lang w:val="en-US"/>
        </w:rPr>
        <w:t>"</w:t>
      </w:r>
      <w:r w:rsidR="008843D5" w:rsidRPr="008843D5">
        <w:rPr>
          <w:rFonts w:ascii="Consolas" w:hAnsi="Consolas"/>
          <w:color w:val="000000"/>
          <w:lang w:val="en-US"/>
        </w:rPr>
        <w:t>, type, w, h, dummy);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fwrite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(&amp;pixel[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="008843D5" w:rsidRPr="008843D5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uchar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pixel.size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f_out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fclose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(</w:t>
      </w:r>
      <w:proofErr w:type="spellStart"/>
      <w:r w:rsidR="008843D5" w:rsidRPr="008843D5">
        <w:rPr>
          <w:rFonts w:ascii="Consolas" w:hAnsi="Consolas"/>
          <w:color w:val="000000"/>
          <w:lang w:val="en-US"/>
        </w:rPr>
        <w:t>f_out</w:t>
      </w:r>
      <w:proofErr w:type="spellEnd"/>
      <w:r w:rsidR="008843D5" w:rsidRPr="008843D5">
        <w:rPr>
          <w:rFonts w:ascii="Consolas" w:hAnsi="Consolas"/>
          <w:color w:val="000000"/>
          <w:lang w:val="en-US"/>
        </w:rPr>
        <w:t>);</w:t>
      </w:r>
      <w:r w:rsidR="008843D5" w:rsidRPr="008843D5">
        <w:rPr>
          <w:rFonts w:ascii="Consolas" w:hAnsi="Consolas"/>
          <w:color w:val="000000"/>
          <w:lang w:val="en-US"/>
        </w:rPr>
        <w:br/>
        <w:t xml:space="preserve">    </w:t>
      </w:r>
      <w:r w:rsidR="008843D5" w:rsidRPr="008843D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8843D5" w:rsidRPr="008843D5">
        <w:rPr>
          <w:rFonts w:ascii="Consolas" w:hAnsi="Consolas"/>
          <w:color w:val="0000FF"/>
          <w:lang w:val="en-US"/>
        </w:rPr>
        <w:t>0</w:t>
      </w:r>
      <w:r w:rsidR="008843D5" w:rsidRPr="008843D5">
        <w:rPr>
          <w:rFonts w:ascii="Consolas" w:hAnsi="Consolas"/>
          <w:color w:val="000000"/>
          <w:lang w:val="en-US"/>
        </w:rPr>
        <w:t>;</w:t>
      </w:r>
      <w:r w:rsidR="008843D5" w:rsidRPr="008843D5">
        <w:rPr>
          <w:rFonts w:ascii="Consolas" w:hAnsi="Consolas"/>
          <w:color w:val="000000"/>
          <w:lang w:val="en-US"/>
        </w:rPr>
        <w:br/>
        <w:t>}</w:t>
      </w:r>
    </w:p>
    <w:sectPr w:rsidR="008843D5" w:rsidRPr="008843D5" w:rsidSect="004B78ED">
      <w:headerReference w:type="default" r:id="rId11"/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FF06" w14:textId="77777777" w:rsidR="000B7C6A" w:rsidRDefault="000B7C6A" w:rsidP="004B78ED">
      <w:pPr>
        <w:spacing w:after="0" w:line="240" w:lineRule="auto"/>
      </w:pPr>
      <w:r>
        <w:separator/>
      </w:r>
    </w:p>
  </w:endnote>
  <w:endnote w:type="continuationSeparator" w:id="0">
    <w:p w14:paraId="05B34C42" w14:textId="77777777" w:rsidR="000B7C6A" w:rsidRDefault="000B7C6A" w:rsidP="004B78ED">
      <w:pPr>
        <w:spacing w:after="0" w:line="240" w:lineRule="auto"/>
      </w:pPr>
      <w:r>
        <w:continuationSeparator/>
      </w:r>
    </w:p>
  </w:endnote>
  <w:endnote w:type="continuationNotice" w:id="1">
    <w:p w14:paraId="5B37E872" w14:textId="77777777" w:rsidR="000B7C6A" w:rsidRDefault="000B7C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Строгий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E41C" w14:textId="77777777" w:rsidR="00BF161D" w:rsidRDefault="00BF161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E3DD" w14:textId="77777777" w:rsidR="000B7C6A" w:rsidRDefault="000B7C6A" w:rsidP="004B78ED">
      <w:pPr>
        <w:spacing w:after="0" w:line="240" w:lineRule="auto"/>
      </w:pPr>
      <w:r>
        <w:separator/>
      </w:r>
    </w:p>
  </w:footnote>
  <w:footnote w:type="continuationSeparator" w:id="0">
    <w:p w14:paraId="455350A1" w14:textId="77777777" w:rsidR="000B7C6A" w:rsidRDefault="000B7C6A" w:rsidP="004B78ED">
      <w:pPr>
        <w:spacing w:after="0" w:line="240" w:lineRule="auto"/>
      </w:pPr>
      <w:r>
        <w:continuationSeparator/>
      </w:r>
    </w:p>
  </w:footnote>
  <w:footnote w:type="continuationNotice" w:id="1">
    <w:p w14:paraId="14381489" w14:textId="77777777" w:rsidR="000B7C6A" w:rsidRDefault="000B7C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59A8" w14:textId="77777777" w:rsidR="00BF161D" w:rsidRDefault="00BF161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12C8"/>
    <w:multiLevelType w:val="multilevel"/>
    <w:tmpl w:val="96745252"/>
    <w:lvl w:ilvl="0">
      <w:start w:val="1"/>
      <w:numFmt w:val="decimal"/>
      <w:lvlText w:val="%1."/>
      <w:lvlJc w:val="left"/>
      <w:pPr>
        <w:ind w:left="360" w:hanging="360"/>
      </w:pPr>
      <w:rPr>
        <w:rFonts w:ascii="Строгий" w:hAnsi="Строгий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40637D"/>
    <w:multiLevelType w:val="multilevel"/>
    <w:tmpl w:val="4910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3E4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201770"/>
    <w:multiLevelType w:val="hybridMultilevel"/>
    <w:tmpl w:val="BCEE81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4B1229"/>
    <w:multiLevelType w:val="multilevel"/>
    <w:tmpl w:val="4910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6A"/>
    <w:rsid w:val="000161D5"/>
    <w:rsid w:val="00030B87"/>
    <w:rsid w:val="000317C4"/>
    <w:rsid w:val="0004634A"/>
    <w:rsid w:val="00057C17"/>
    <w:rsid w:val="00094FDB"/>
    <w:rsid w:val="000B4D87"/>
    <w:rsid w:val="000B6F92"/>
    <w:rsid w:val="000B7C6A"/>
    <w:rsid w:val="001042FD"/>
    <w:rsid w:val="001131C6"/>
    <w:rsid w:val="00136F20"/>
    <w:rsid w:val="001C5C1D"/>
    <w:rsid w:val="001D4005"/>
    <w:rsid w:val="00222AE3"/>
    <w:rsid w:val="0022333C"/>
    <w:rsid w:val="00270263"/>
    <w:rsid w:val="002975CF"/>
    <w:rsid w:val="00342BA0"/>
    <w:rsid w:val="003E3A15"/>
    <w:rsid w:val="003E50E6"/>
    <w:rsid w:val="00426BB9"/>
    <w:rsid w:val="0046692B"/>
    <w:rsid w:val="004B78ED"/>
    <w:rsid w:val="004F5A7B"/>
    <w:rsid w:val="00555E80"/>
    <w:rsid w:val="00577F87"/>
    <w:rsid w:val="00584D62"/>
    <w:rsid w:val="005A14F2"/>
    <w:rsid w:val="00613983"/>
    <w:rsid w:val="00613D28"/>
    <w:rsid w:val="0066082B"/>
    <w:rsid w:val="006E20FF"/>
    <w:rsid w:val="006F32E6"/>
    <w:rsid w:val="00713295"/>
    <w:rsid w:val="00740EC0"/>
    <w:rsid w:val="007D207C"/>
    <w:rsid w:val="00825916"/>
    <w:rsid w:val="0084423A"/>
    <w:rsid w:val="00844425"/>
    <w:rsid w:val="008843D5"/>
    <w:rsid w:val="00977CB1"/>
    <w:rsid w:val="009865DE"/>
    <w:rsid w:val="009D1C6D"/>
    <w:rsid w:val="009E50A4"/>
    <w:rsid w:val="009E64B2"/>
    <w:rsid w:val="00A54AFD"/>
    <w:rsid w:val="00A76AC0"/>
    <w:rsid w:val="00AE63E2"/>
    <w:rsid w:val="00B14467"/>
    <w:rsid w:val="00BB79BE"/>
    <w:rsid w:val="00BF161D"/>
    <w:rsid w:val="00C17761"/>
    <w:rsid w:val="00C329D5"/>
    <w:rsid w:val="00C341BC"/>
    <w:rsid w:val="00C47689"/>
    <w:rsid w:val="00C61426"/>
    <w:rsid w:val="00CF377A"/>
    <w:rsid w:val="00D32DC1"/>
    <w:rsid w:val="00D81EBE"/>
    <w:rsid w:val="00DC489D"/>
    <w:rsid w:val="00DD2F2D"/>
    <w:rsid w:val="00EB2D90"/>
    <w:rsid w:val="00FD15EB"/>
    <w:rsid w:val="00FD55B9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BFD3"/>
  <w15:chartTrackingRefBased/>
  <w15:docId w15:val="{CDA975A6-7ABE-49B5-9571-992D506E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78E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uiPriority w:val="21"/>
    <w:rsid w:val="00FF78E7"/>
    <w:rPr>
      <w:i/>
      <w:iCs/>
      <w:color w:val="4472C4" w:themeColor="accent1"/>
    </w:rPr>
  </w:style>
  <w:style w:type="paragraph" w:styleId="2">
    <w:name w:val="Quote"/>
    <w:basedOn w:val="a0"/>
    <w:next w:val="a0"/>
    <w:link w:val="20"/>
    <w:uiPriority w:val="29"/>
    <w:rsid w:val="00FF78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1"/>
    <w:link w:val="2"/>
    <w:uiPriority w:val="29"/>
    <w:rsid w:val="00FF78E7"/>
    <w:rPr>
      <w:i/>
      <w:iCs/>
      <w:color w:val="404040" w:themeColor="text1" w:themeTint="BF"/>
    </w:rPr>
  </w:style>
  <w:style w:type="paragraph" w:styleId="a5">
    <w:name w:val="Intense Quote"/>
    <w:basedOn w:val="a0"/>
    <w:next w:val="a0"/>
    <w:link w:val="a6"/>
    <w:uiPriority w:val="30"/>
    <w:rsid w:val="00FF7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1"/>
    <w:link w:val="a5"/>
    <w:uiPriority w:val="30"/>
    <w:rsid w:val="00FF78E7"/>
    <w:rPr>
      <w:i/>
      <w:iCs/>
      <w:color w:val="4472C4" w:themeColor="accent1"/>
    </w:rPr>
  </w:style>
  <w:style w:type="character" w:styleId="a7">
    <w:name w:val="Subtle Reference"/>
    <w:basedOn w:val="a1"/>
    <w:uiPriority w:val="31"/>
    <w:rsid w:val="00FF78E7"/>
    <w:rPr>
      <w:smallCaps/>
      <w:color w:val="5A5A5A" w:themeColor="text1" w:themeTint="A5"/>
    </w:rPr>
  </w:style>
  <w:style w:type="character" w:styleId="a8">
    <w:name w:val="Intense Reference"/>
    <w:basedOn w:val="a1"/>
    <w:uiPriority w:val="32"/>
    <w:rsid w:val="00FF78E7"/>
    <w:rPr>
      <w:b/>
      <w:bCs/>
      <w:smallCaps/>
      <w:color w:val="4472C4" w:themeColor="accent1"/>
      <w:spacing w:val="5"/>
    </w:rPr>
  </w:style>
  <w:style w:type="character" w:styleId="a9">
    <w:name w:val="Book Title"/>
    <w:basedOn w:val="a1"/>
    <w:uiPriority w:val="33"/>
    <w:rsid w:val="00FF78E7"/>
    <w:rPr>
      <w:b/>
      <w:bCs/>
      <w:i/>
      <w:iCs/>
      <w:spacing w:val="5"/>
    </w:rPr>
  </w:style>
  <w:style w:type="paragraph" w:customStyle="1" w:styleId="1-">
    <w:name w:val="Заголовок 1-го уровня"/>
    <w:qFormat/>
    <w:rsid w:val="001D4005"/>
    <w:pPr>
      <w:keepNext/>
      <w:suppressAutoHyphens/>
      <w:spacing w:after="240" w:line="360" w:lineRule="auto"/>
      <w:jc w:val="center"/>
    </w:pPr>
    <w:rPr>
      <w:rFonts w:ascii="Строгий" w:hAnsi="Строгий"/>
      <w:b/>
      <w:caps/>
      <w:sz w:val="28"/>
    </w:rPr>
  </w:style>
  <w:style w:type="paragraph" w:customStyle="1" w:styleId="2-">
    <w:name w:val="Заголовок 2-го уровня"/>
    <w:qFormat/>
    <w:rsid w:val="00C61426"/>
    <w:pPr>
      <w:keepNext/>
      <w:suppressAutoHyphens/>
      <w:spacing w:after="240" w:line="360" w:lineRule="auto"/>
    </w:pPr>
    <w:rPr>
      <w:rFonts w:ascii="Строгий" w:hAnsi="Строгий"/>
      <w:b/>
      <w:sz w:val="26"/>
    </w:rPr>
  </w:style>
  <w:style w:type="paragraph" w:customStyle="1" w:styleId="3-">
    <w:name w:val="Заголовок 3-го уровня"/>
    <w:qFormat/>
    <w:rsid w:val="002975CF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customStyle="1" w:styleId="aa">
    <w:name w:val="Основной"/>
    <w:qFormat/>
    <w:rsid w:val="00030B87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b">
    <w:name w:val="Определение"/>
    <w:qFormat/>
    <w:rsid w:val="009D1C6D"/>
    <w:pPr>
      <w:spacing w:after="120" w:line="360" w:lineRule="auto"/>
      <w:ind w:left="851" w:hanging="851"/>
    </w:pPr>
    <w:rPr>
      <w:rFonts w:ascii="Строгий" w:hAnsi="Строгий"/>
      <w:b/>
      <w:i/>
      <w:sz w:val="24"/>
    </w:rPr>
  </w:style>
  <w:style w:type="paragraph" w:customStyle="1" w:styleId="ac">
    <w:name w:val="Примечание"/>
    <w:qFormat/>
    <w:rsid w:val="000B4D87"/>
    <w:pPr>
      <w:spacing w:line="240" w:lineRule="auto"/>
      <w:ind w:left="851" w:hanging="851"/>
    </w:pPr>
    <w:rPr>
      <w:rFonts w:ascii="Строгий" w:hAnsi="Строгий"/>
      <w:i/>
      <w:sz w:val="20"/>
    </w:rPr>
  </w:style>
  <w:style w:type="paragraph" w:customStyle="1" w:styleId="ad">
    <w:name w:val="Название таблицы"/>
    <w:qFormat/>
    <w:rsid w:val="009E64B2"/>
    <w:pPr>
      <w:suppressAutoHyphens/>
      <w:spacing w:line="240" w:lineRule="auto"/>
    </w:pPr>
    <w:rPr>
      <w:rFonts w:ascii="Строгий" w:hAnsi="Строгий"/>
      <w:b/>
      <w:i/>
      <w:sz w:val="20"/>
    </w:rPr>
  </w:style>
  <w:style w:type="paragraph" w:customStyle="1" w:styleId="ae">
    <w:name w:val="Название рисунка"/>
    <w:qFormat/>
    <w:rsid w:val="009E64B2"/>
    <w:pPr>
      <w:suppressAutoHyphens/>
      <w:spacing w:line="240" w:lineRule="auto"/>
      <w:jc w:val="center"/>
    </w:pPr>
    <w:rPr>
      <w:rFonts w:ascii="Строгий" w:hAnsi="Строгий"/>
      <w:b/>
      <w:i/>
      <w:sz w:val="20"/>
    </w:rPr>
  </w:style>
  <w:style w:type="paragraph" w:customStyle="1" w:styleId="af">
    <w:name w:val="Формула"/>
    <w:qFormat/>
    <w:rsid w:val="009E64B2"/>
    <w:pPr>
      <w:suppressAutoHyphens/>
      <w:spacing w:before="120" w:after="240" w:line="240" w:lineRule="auto"/>
      <w:ind w:left="1418" w:hanging="1418"/>
    </w:pPr>
    <w:rPr>
      <w:rFonts w:ascii="Строгий" w:hAnsi="Строгий"/>
      <w:i/>
      <w:sz w:val="24"/>
    </w:rPr>
  </w:style>
  <w:style w:type="paragraph" w:customStyle="1" w:styleId="a">
    <w:name w:val="Списки"/>
    <w:qFormat/>
    <w:rsid w:val="009E64B2"/>
    <w:pPr>
      <w:numPr>
        <w:numId w:val="1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paragraph" w:customStyle="1" w:styleId="af0">
    <w:name w:val="Колонтитул"/>
    <w:qFormat/>
    <w:rsid w:val="0046692B"/>
    <w:pPr>
      <w:jc w:val="center"/>
    </w:pPr>
    <w:rPr>
      <w:rFonts w:ascii="Строгий" w:hAnsi="Строгий"/>
      <w:b/>
      <w:i/>
    </w:rPr>
  </w:style>
  <w:style w:type="paragraph" w:styleId="af1">
    <w:name w:val="header"/>
    <w:basedOn w:val="a0"/>
    <w:link w:val="af2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B78ED"/>
  </w:style>
  <w:style w:type="paragraph" w:styleId="af3">
    <w:name w:val="footer"/>
    <w:basedOn w:val="a0"/>
    <w:link w:val="af4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4B78ED"/>
  </w:style>
  <w:style w:type="paragraph" w:styleId="af5">
    <w:name w:val="Revision"/>
    <w:hidden/>
    <w:uiPriority w:val="99"/>
    <w:semiHidden/>
    <w:rsid w:val="00BF161D"/>
    <w:pPr>
      <w:spacing w:after="0" w:line="240" w:lineRule="auto"/>
    </w:pPr>
  </w:style>
  <w:style w:type="paragraph" w:styleId="af6">
    <w:name w:val="Balloon Text"/>
    <w:basedOn w:val="a0"/>
    <w:link w:val="af7"/>
    <w:uiPriority w:val="99"/>
    <w:semiHidden/>
    <w:unhideWhenUsed/>
    <w:rsid w:val="00BF1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BF161D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577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77F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ioN\Documents\&#1053;&#1072;&#1089;&#1090;&#1088;&#1072;&#1080;&#1074;&#1072;&#1077;&#1084;&#1099;&#1077;%20&#1096;&#1072;&#1073;&#1083;&#1086;&#1085;&#1099;%20Office\&#1064;&#1072;&#1073;&#1083;&#1086;&#1085;_ultr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F7AF8-7756-4719-8BA1-8C76BFC97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66F5F-395C-44B9-A265-B12987186D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02ACF7-4A70-4F1C-86F8-58E5D62D2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7418FD-7F0A-4CBD-A6E0-9C189F67D7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Шаблон_ultra.dotx</Template>
  <TotalTime>118</TotalTime>
  <Pages>8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</dc:creator>
  <cp:keywords/>
  <dc:description/>
  <cp:lastModifiedBy>Ларин Владислав Денисович</cp:lastModifiedBy>
  <cp:revision>15</cp:revision>
  <dcterms:created xsi:type="dcterms:W3CDTF">2020-05-31T13:17:00Z</dcterms:created>
  <dcterms:modified xsi:type="dcterms:W3CDTF">2020-06-08T18:02:00Z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